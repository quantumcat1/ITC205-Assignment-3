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8E" w:rsidRDefault="0042638E" w:rsidP="0042638E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Scripts testing the following test cases:</w:t>
      </w:r>
    </w:p>
    <w:p w:rsidR="0042638E" w:rsidRDefault="0042638E" w:rsidP="0042638E">
      <w:pPr>
        <w:rPr>
          <w:rFonts w:ascii="Arial" w:hAnsi="Arial"/>
          <w:b/>
          <w:sz w:val="24"/>
          <w:szCs w:val="24"/>
        </w:rPr>
      </w:pPr>
    </w:p>
    <w:p w:rsidR="0042638E" w:rsidRPr="0042638E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42638E">
        <w:rPr>
          <w:rFonts w:ascii="Arial" w:hAnsi="Arial"/>
          <w:b/>
          <w:color w:val="00B050"/>
          <w:sz w:val="24"/>
          <w:szCs w:val="24"/>
        </w:rPr>
        <w:t>Borrows available book with no restrictions –</w:t>
      </w:r>
      <w:r w:rsidR="009B7C9C">
        <w:rPr>
          <w:rFonts w:ascii="Arial" w:hAnsi="Arial"/>
          <w:b/>
          <w:color w:val="00B050"/>
          <w:sz w:val="24"/>
          <w:szCs w:val="24"/>
        </w:rPr>
        <w:t xml:space="preserve"> success: member 0, book 14</w:t>
      </w:r>
    </w:p>
    <w:p w:rsidR="0042638E" w:rsidRPr="00786A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786A1F">
        <w:rPr>
          <w:rFonts w:ascii="Arial" w:hAnsi="Arial"/>
          <w:b/>
          <w:color w:val="00B050"/>
          <w:sz w:val="24"/>
          <w:szCs w:val="24"/>
        </w:rPr>
        <w:t>Borrows available book with partial fine restrictions – success</w:t>
      </w:r>
      <w:r w:rsidR="009B7C9C" w:rsidRPr="00786A1F">
        <w:rPr>
          <w:rFonts w:ascii="Arial" w:hAnsi="Arial"/>
          <w:b/>
          <w:color w:val="00B050"/>
          <w:sz w:val="24"/>
          <w:szCs w:val="24"/>
        </w:rPr>
        <w:t>: member 4, book 14</w:t>
      </w:r>
    </w:p>
    <w:p w:rsidR="0042638E" w:rsidRPr="002818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 xml:space="preserve">Borrows available book with partial loan restrictions </w:t>
      </w:r>
      <w:r w:rsidR="009B7C9C" w:rsidRPr="0028181F">
        <w:rPr>
          <w:rFonts w:ascii="Arial" w:hAnsi="Arial"/>
          <w:b/>
          <w:color w:val="00B050"/>
          <w:sz w:val="24"/>
          <w:szCs w:val="24"/>
        </w:rPr>
        <w:t>–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success</w:t>
      </w:r>
      <w:r w:rsidR="009B7C9C" w:rsidRPr="0028181F">
        <w:rPr>
          <w:rFonts w:ascii="Arial" w:hAnsi="Arial"/>
          <w:b/>
          <w:color w:val="00B050"/>
          <w:sz w:val="24"/>
          <w:szCs w:val="24"/>
        </w:rPr>
        <w:t>: member 1, book 14</w:t>
      </w:r>
    </w:p>
    <w:p w:rsidR="0028181F" w:rsidRPr="0028181F" w:rsidRDefault="0028181F" w:rsidP="0028181F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>Borrows (any) book with loan restrictions – failure: member 3</w:t>
      </w:r>
    </w:p>
    <w:p w:rsidR="0042638E" w:rsidRPr="0028181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28181F">
        <w:rPr>
          <w:rFonts w:ascii="Arial" w:hAnsi="Arial"/>
          <w:b/>
          <w:color w:val="00B050"/>
          <w:sz w:val="24"/>
          <w:szCs w:val="24"/>
        </w:rPr>
        <w:t>Borrows</w:t>
      </w:r>
      <w:r w:rsidR="00582BEF" w:rsidRPr="0028181F">
        <w:rPr>
          <w:rFonts w:ascii="Arial" w:hAnsi="Arial"/>
          <w:b/>
          <w:color w:val="00B050"/>
          <w:sz w:val="24"/>
          <w:szCs w:val="24"/>
        </w:rPr>
        <w:t xml:space="preserve"> (any)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book with fine restrictions </w:t>
      </w:r>
      <w:r w:rsidR="000E0821" w:rsidRPr="0028181F">
        <w:rPr>
          <w:rFonts w:ascii="Arial" w:hAnsi="Arial"/>
          <w:b/>
          <w:color w:val="00B050"/>
          <w:sz w:val="24"/>
          <w:szCs w:val="24"/>
        </w:rPr>
        <w:t>–</w:t>
      </w:r>
      <w:r w:rsidRPr="0028181F">
        <w:rPr>
          <w:rFonts w:ascii="Arial" w:hAnsi="Arial"/>
          <w:b/>
          <w:color w:val="00B050"/>
          <w:sz w:val="24"/>
          <w:szCs w:val="24"/>
        </w:rPr>
        <w:t xml:space="preserve"> failure</w:t>
      </w:r>
      <w:r w:rsidR="000E0821" w:rsidRPr="0028181F">
        <w:rPr>
          <w:rFonts w:ascii="Arial" w:hAnsi="Arial"/>
          <w:b/>
          <w:color w:val="00B050"/>
          <w:sz w:val="24"/>
          <w:szCs w:val="24"/>
        </w:rPr>
        <w:t>: member 2</w:t>
      </w:r>
    </w:p>
    <w:p w:rsidR="0042638E" w:rsidRPr="0004674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04674F">
        <w:rPr>
          <w:rFonts w:ascii="Arial" w:hAnsi="Arial"/>
          <w:b/>
          <w:color w:val="00B050"/>
          <w:sz w:val="24"/>
          <w:szCs w:val="24"/>
        </w:rPr>
        <w:t xml:space="preserve">Borrows loaned book with no restrictions 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–</w:t>
      </w:r>
      <w:r w:rsidRPr="0004674F">
        <w:rPr>
          <w:rFonts w:ascii="Arial" w:hAnsi="Arial"/>
          <w:b/>
          <w:color w:val="00B050"/>
          <w:sz w:val="24"/>
          <w:szCs w:val="24"/>
        </w:rPr>
        <w:t xml:space="preserve"> failure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: member 0, book 2</w:t>
      </w:r>
    </w:p>
    <w:p w:rsidR="0042638E" w:rsidRPr="0004674F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r w:rsidRPr="0004674F">
        <w:rPr>
          <w:rFonts w:ascii="Arial" w:hAnsi="Arial"/>
          <w:b/>
          <w:color w:val="00B050"/>
          <w:sz w:val="24"/>
          <w:szCs w:val="24"/>
        </w:rPr>
        <w:t>Borrows loaned book with partial restrictions (loans) – failure</w:t>
      </w:r>
      <w:r w:rsidR="00D7044C" w:rsidRPr="0004674F">
        <w:rPr>
          <w:rFonts w:ascii="Arial" w:hAnsi="Arial"/>
          <w:b/>
          <w:color w:val="00B050"/>
          <w:sz w:val="24"/>
          <w:szCs w:val="24"/>
        </w:rPr>
        <w:t>: member 1, book 2</w:t>
      </w:r>
    </w:p>
    <w:p w:rsidR="0042638E" w:rsidRPr="00632E01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color w:val="00B050"/>
          <w:sz w:val="24"/>
          <w:szCs w:val="24"/>
        </w:rPr>
      </w:pPr>
      <w:bookmarkStart w:id="0" w:name="_GoBack"/>
      <w:r w:rsidRPr="00632E01">
        <w:rPr>
          <w:rFonts w:ascii="Arial" w:hAnsi="Arial"/>
          <w:b/>
          <w:color w:val="00B050"/>
          <w:sz w:val="24"/>
          <w:szCs w:val="24"/>
        </w:rPr>
        <w:t>Borrows loaned book with partial restrictions (fines) – failure</w:t>
      </w:r>
      <w:r w:rsidR="00D7044C" w:rsidRPr="00632E01">
        <w:rPr>
          <w:rFonts w:ascii="Arial" w:hAnsi="Arial"/>
          <w:b/>
          <w:color w:val="00B050"/>
          <w:sz w:val="24"/>
          <w:szCs w:val="24"/>
        </w:rPr>
        <w:t>: member 4, book 2</w:t>
      </w:r>
    </w:p>
    <w:bookmarkEnd w:id="0"/>
    <w:p w:rsidR="0042638E" w:rsidRPr="001C4D27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(fines) </w:t>
      </w:r>
      <w:r w:rsidR="00D7044C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  <w:r w:rsidR="00D7044C">
        <w:rPr>
          <w:rFonts w:ascii="Arial" w:hAnsi="Arial"/>
          <w:b/>
          <w:sz w:val="24"/>
          <w:szCs w:val="24"/>
        </w:rPr>
        <w:t>: member 2</w:t>
      </w:r>
    </w:p>
    <w:p w:rsidR="0042638E" w:rsidRPr="00FC5042" w:rsidRDefault="0042638E" w:rsidP="0042638E">
      <w:pPr>
        <w:pStyle w:val="bp"/>
        <w:numPr>
          <w:ilvl w:val="0"/>
          <w:numId w:val="39"/>
        </w:numPr>
        <w:spacing w:before="0" w:after="0"/>
        <w:rPr>
          <w:rFonts w:ascii="Arial" w:hAnsi="Arial"/>
          <w:b/>
          <w:sz w:val="24"/>
          <w:szCs w:val="24"/>
        </w:rPr>
      </w:pPr>
      <w:r w:rsidRPr="001C4D27">
        <w:rPr>
          <w:rFonts w:ascii="Arial" w:hAnsi="Arial"/>
          <w:b/>
          <w:sz w:val="24"/>
          <w:szCs w:val="24"/>
        </w:rPr>
        <w:t xml:space="preserve">Borrows </w:t>
      </w:r>
      <w:r>
        <w:rPr>
          <w:rFonts w:ascii="Arial" w:hAnsi="Arial"/>
          <w:b/>
          <w:sz w:val="24"/>
          <w:szCs w:val="24"/>
        </w:rPr>
        <w:t xml:space="preserve">loaned </w:t>
      </w:r>
      <w:r w:rsidRPr="001C4D27">
        <w:rPr>
          <w:rFonts w:ascii="Arial" w:hAnsi="Arial"/>
          <w:b/>
          <w:sz w:val="24"/>
          <w:szCs w:val="24"/>
        </w:rPr>
        <w:t>book with restrictions</w:t>
      </w:r>
      <w:r>
        <w:rPr>
          <w:rFonts w:ascii="Arial" w:hAnsi="Arial"/>
          <w:b/>
          <w:sz w:val="24"/>
          <w:szCs w:val="24"/>
        </w:rPr>
        <w:t xml:space="preserve"> (loans) </w:t>
      </w:r>
      <w:r w:rsidR="00D7044C">
        <w:rPr>
          <w:rFonts w:ascii="Arial" w:hAnsi="Arial"/>
          <w:b/>
          <w:sz w:val="24"/>
          <w:szCs w:val="24"/>
        </w:rPr>
        <w:t>–</w:t>
      </w:r>
      <w:r>
        <w:rPr>
          <w:rFonts w:ascii="Arial" w:hAnsi="Arial"/>
          <w:b/>
          <w:sz w:val="24"/>
          <w:szCs w:val="24"/>
        </w:rPr>
        <w:t xml:space="preserve"> failure</w:t>
      </w:r>
      <w:r w:rsidR="00D7044C">
        <w:rPr>
          <w:rFonts w:ascii="Arial" w:hAnsi="Arial"/>
          <w:b/>
          <w:sz w:val="24"/>
          <w:szCs w:val="24"/>
        </w:rPr>
        <w:t>: member 3</w:t>
      </w:r>
    </w:p>
    <w:p w:rsidR="0042638E" w:rsidRDefault="0042638E"/>
    <w:p w:rsidR="0042638E" w:rsidRDefault="0042638E"/>
    <w:p w:rsidR="0042638E" w:rsidRDefault="0042638E"/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6D5947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D5947" w:rsidRPr="0042638E" w:rsidRDefault="006D5947">
            <w:pPr>
              <w:pStyle w:val="bp"/>
              <w:rPr>
                <w:b/>
                <w:color w:val="0070C0"/>
              </w:rPr>
            </w:pPr>
            <w:r w:rsidRPr="0042638E">
              <w:rPr>
                <w:b/>
                <w:color w:val="0070C0"/>
              </w:rPr>
              <w:lastRenderedPageBreak/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D5947" w:rsidRPr="0042638E" w:rsidRDefault="006D5947" w:rsidP="00477B4C">
            <w:pPr>
              <w:pStyle w:val="bp"/>
              <w:rPr>
                <w:rFonts w:ascii="Arial" w:hAnsi="Arial"/>
                <w:color w:val="0070C0"/>
                <w:sz w:val="20"/>
              </w:rPr>
            </w:pP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 xml:space="preserve">Borrows </w:t>
            </w:r>
            <w:r w:rsidR="0082057F">
              <w:rPr>
                <w:rFonts w:ascii="Arial" w:hAnsi="Arial"/>
                <w:b/>
                <w:color w:val="0070C0"/>
                <w:sz w:val="24"/>
                <w:szCs w:val="24"/>
              </w:rPr>
              <w:t xml:space="preserve">available </w:t>
            </w:r>
            <w:r w:rsidRPr="0042638E">
              <w:rPr>
                <w:rFonts w:ascii="Arial" w:hAnsi="Arial"/>
                <w:b/>
                <w:color w:val="0070C0"/>
                <w:sz w:val="24"/>
                <w:szCs w:val="24"/>
              </w:rPr>
              <w:t>book with no restrictions - success</w:t>
            </w:r>
          </w:p>
        </w:tc>
      </w:tr>
      <w:tr w:rsidR="00A30AD6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E303EF" w:rsidTr="006D5947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F75BFE" w:rsidP="00477B4C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DA3451" w:rsidTr="00DA3451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A3451" w:rsidRDefault="00DA345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Default="00DA3451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326B99" w:rsidRDefault="00326B99" w:rsidP="00F75BFE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</w:t>
            </w:r>
            <w:r w:rsidR="00597BFE">
              <w:rPr>
                <w:rFonts w:ascii="Arial" w:hAnsi="Arial"/>
                <w:sz w:val="20"/>
              </w:rPr>
              <w:t xml:space="preserve"> (hasn’t had a member selected yet)</w:t>
            </w:r>
          </w:p>
          <w:p w:rsidR="00DA3451" w:rsidRPr="00CD45E3" w:rsidRDefault="00DA3451" w:rsidP="00526D0D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At ‘Created’ </w:t>
            </w:r>
            <w:r w:rsidR="00526D0D">
              <w:rPr>
                <w:rFonts w:ascii="Arial" w:hAnsi="Arial"/>
                <w:sz w:val="20"/>
              </w:rPr>
              <w:t>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DA3451" w:rsidRDefault="00DA3451" w:rsidP="00DA345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E975D7">
              <w:rPr>
                <w:b/>
              </w:rPr>
              <w:t>Postconditions</w:t>
            </w:r>
            <w:proofErr w:type="spellEnd"/>
            <w:r w:rsidRPr="00E975D7">
              <w:rPr>
                <w:b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A3451" w:rsidRPr="00583CCA" w:rsidRDefault="00F76836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</w:t>
            </w:r>
            <w:r w:rsidR="00097A9D">
              <w:rPr>
                <w:rFonts w:ascii="Arial" w:hAnsi="Arial"/>
                <w:sz w:val="20"/>
              </w:rPr>
              <w:t xml:space="preserve">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7F6A23">
              <w:rPr>
                <w:rFonts w:ascii="Arial" w:hAnsi="Arial"/>
                <w:sz w:val="20"/>
              </w:rPr>
              <w:t xml:space="preserve"> (confirmed by steps </w:t>
            </w:r>
            <w:r w:rsidR="0004485B">
              <w:rPr>
                <w:rFonts w:ascii="Arial" w:hAnsi="Arial"/>
                <w:sz w:val="20"/>
              </w:rPr>
              <w:t>6-</w:t>
            </w:r>
            <w:r w:rsidR="007F6A23">
              <w:rPr>
                <w:rFonts w:ascii="Arial" w:hAnsi="Arial"/>
                <w:sz w:val="20"/>
              </w:rPr>
              <w:t>7)</w:t>
            </w:r>
          </w:p>
        </w:tc>
      </w:tr>
      <w:tr w:rsidR="00F72BF2" w:rsidTr="006D5947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72BF2" w:rsidRPr="00F75BFE" w:rsidRDefault="00F72BF2" w:rsidP="00F75BFE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F72BF2" w:rsidTr="0041049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72BF2" w:rsidRDefault="00F72BF2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72BF2" w:rsidRDefault="00F72BF2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06FA5" w:rsidTr="00C25B7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6154" w:type="dxa"/>
            <w:gridSpan w:val="4"/>
            <w:tcBorders>
              <w:top w:val="single" w:sz="4" w:space="0" w:color="auto"/>
            </w:tcBorders>
          </w:tcPr>
          <w:p w:rsidR="00D06FA5" w:rsidRPr="0042638E" w:rsidRDefault="00D06FA5" w:rsidP="00DF1585">
            <w:pPr>
              <w:pStyle w:val="proc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D06FA5" w:rsidRPr="0042638E" w:rsidRDefault="00D06FA5">
            <w:pPr>
              <w:pStyle w:val="bp"/>
              <w:jc w:val="center"/>
              <w:rPr>
                <w:color w:val="0070C0"/>
                <w:sz w:val="24"/>
              </w:rPr>
            </w:pPr>
            <w:r w:rsidRPr="0042638E">
              <w:rPr>
                <w:b/>
                <w:color w:val="0070C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06FA5" w:rsidRPr="0042638E" w:rsidRDefault="00D06FA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70C0"/>
                <w:sz w:val="22"/>
              </w:rPr>
            </w:pPr>
            <w:r w:rsidRPr="0042638E">
              <w:rPr>
                <w:rFonts w:ascii="Times New Roman" w:hAnsi="Times New Roman"/>
                <w:color w:val="0070C0"/>
                <w:sz w:val="22"/>
              </w:rPr>
              <w:t>F</w:t>
            </w:r>
          </w:p>
        </w:tc>
      </w:tr>
      <w:tr w:rsidR="00097A9D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097A9D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097A9D" w:rsidRDefault="00097A9D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097A9D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Main panel changes to ‘Swipe Card’ state</w:t>
            </w:r>
          </w:p>
        </w:tc>
        <w:tc>
          <w:tcPr>
            <w:tcW w:w="714" w:type="dxa"/>
          </w:tcPr>
          <w:p w:rsidR="00097A9D" w:rsidRDefault="00097A9D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97A9D" w:rsidRDefault="00097A9D">
            <w:pPr>
              <w:pStyle w:val="RowHeadings"/>
              <w:spacing w:before="80" w:after="80"/>
            </w:pPr>
          </w:p>
        </w:tc>
      </w:tr>
      <w:tr w:rsidR="00F72BF2" w:rsidTr="0041049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Pr="00854E58" w:rsidRDefault="00F72BF2" w:rsidP="00854E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Enter member id (0) and click Swipe Card</w:t>
            </w:r>
          </w:p>
        </w:tc>
        <w:tc>
          <w:tcPr>
            <w:tcW w:w="5596" w:type="dxa"/>
            <w:gridSpan w:val="2"/>
          </w:tcPr>
          <w:p w:rsidR="00533E14" w:rsidRDefault="00F72BF2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33E14">
              <w:rPr>
                <w:sz w:val="24"/>
              </w:rPr>
              <w:t>Swipe Card panel disabled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F72BF2" w:rsidRDefault="00533E14" w:rsidP="00533E14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F72BF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533E14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Book information appears under Book</w:t>
            </w:r>
          </w:p>
          <w:p w:rsidR="00F72BF2" w:rsidRDefault="00533E14" w:rsidP="00533E14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 with borrower (0) and book (14) appears in pending loans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F72BF2" w:rsidRDefault="00F72BF2" w:rsidP="007019F3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F72BF2" w:rsidRDefault="00F72BF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F72BF2" w:rsidRDefault="00F72B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F72B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72BF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72BF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F72BF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All other panels disabled</w:t>
            </w:r>
          </w:p>
        </w:tc>
        <w:tc>
          <w:tcPr>
            <w:tcW w:w="714" w:type="dxa"/>
          </w:tcPr>
          <w:p w:rsidR="00F72BF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72BF2" w:rsidRDefault="00F72BF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BC33A2" w:rsidRDefault="00BC33A2" w:rsidP="007019F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  <w:tr w:rsidR="00BC33A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C33A2" w:rsidRDefault="0004485B" w:rsidP="00B71A35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BC33A2" w:rsidRDefault="00BC33A2" w:rsidP="0036228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BC33A2" w:rsidRDefault="00BC33A2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but with the loan just created appearing under ‘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loans’</w:t>
            </w:r>
          </w:p>
        </w:tc>
        <w:tc>
          <w:tcPr>
            <w:tcW w:w="714" w:type="dxa"/>
          </w:tcPr>
          <w:p w:rsidR="00BC33A2" w:rsidRDefault="002C65F2" w:rsidP="0093488F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BC33A2" w:rsidRDefault="00BC33A2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80A9A" w:rsidRPr="003F7E88" w:rsidTr="00A0117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A226DD" w:rsidRDefault="003E68D7" w:rsidP="00A01179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0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80A9A" w:rsidRPr="00A226DD" w:rsidRDefault="00A01179" w:rsidP="00572CE5">
            <w:pPr>
              <w:pStyle w:val="bp"/>
              <w:spacing w:before="0" w:after="0"/>
              <w:rPr>
                <w:color w:val="00B0F0"/>
              </w:rPr>
            </w:pPr>
            <w:r w:rsidRPr="00A226DD">
              <w:rPr>
                <w:color w:val="00B0F0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A01179" w:rsidTr="00572CE5">
        <w:tc>
          <w:tcPr>
            <w:tcW w:w="2448" w:type="dxa"/>
            <w:shd w:val="clear" w:color="auto" w:fill="E0E0E0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A01179" w:rsidRPr="00572CE5" w:rsidRDefault="00A01179" w:rsidP="00572CE5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A01179" w:rsidRDefault="00A01179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4162F" w:rsidRDefault="0074162F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4162F" w:rsidRPr="00477B4C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Pr="0042638E" w:rsidRDefault="0074162F" w:rsidP="0058760F">
            <w:pPr>
              <w:pStyle w:val="bp"/>
              <w:rPr>
                <w:b/>
                <w:color w:val="7030A0"/>
              </w:rPr>
            </w:pPr>
            <w:r w:rsidRPr="0042638E">
              <w:rPr>
                <w:b/>
                <w:color w:val="7030A0"/>
              </w:rPr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42638E" w:rsidRDefault="0074162F" w:rsidP="0058760F">
            <w:pPr>
              <w:pStyle w:val="bp"/>
              <w:rPr>
                <w:rFonts w:ascii="Arial" w:hAnsi="Arial"/>
                <w:color w:val="7030A0"/>
                <w:sz w:val="20"/>
              </w:rPr>
            </w:pP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Borrows </w:t>
            </w:r>
            <w:r w:rsidR="0082057F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available </w:t>
            </w: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>book with partial fine restrictions - success</w:t>
            </w:r>
          </w:p>
        </w:tc>
      </w:tr>
      <w:tr w:rsidR="0074162F" w:rsidRPr="00E303EF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E303EF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4162F" w:rsidRPr="00C05D0A" w:rsidTr="0074162F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C05D0A" w:rsidRDefault="0074162F" w:rsidP="0058760F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4162F" w:rsidRPr="00583CCA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4162F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4162F" w:rsidRPr="00CD45E3" w:rsidRDefault="0074162F" w:rsidP="0058760F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DA3451" w:rsidRDefault="0074162F" w:rsidP="0058760F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583CCA" w:rsidRDefault="0074162F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</w:t>
            </w:r>
            <w:r w:rsidR="00A81B2A">
              <w:rPr>
                <w:rFonts w:ascii="Arial" w:hAnsi="Arial"/>
                <w:sz w:val="20"/>
              </w:rPr>
              <w:t>2</w:t>
            </w:r>
            <w:r>
              <w:rPr>
                <w:rFonts w:ascii="Arial" w:hAnsi="Arial"/>
                <w:sz w:val="20"/>
              </w:rPr>
              <w:t xml:space="preserve">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</w:t>
            </w:r>
            <w:r w:rsidR="00F40ED3">
              <w:rPr>
                <w:rFonts w:ascii="Arial" w:hAnsi="Arial"/>
                <w:sz w:val="20"/>
              </w:rPr>
              <w:t xml:space="preserve"> (confirmed by steps 6-7)</w:t>
            </w:r>
          </w:p>
        </w:tc>
      </w:tr>
      <w:tr w:rsidR="0074162F" w:rsidRPr="00F75BFE" w:rsidTr="0074162F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162F" w:rsidRPr="00F75BFE" w:rsidRDefault="0074162F" w:rsidP="0058760F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4162F" w:rsidTr="0074162F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4162F" w:rsidRDefault="0074162F" w:rsidP="0058760F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4162F" w:rsidRDefault="0074162F" w:rsidP="0058760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11191" w:rsidRDefault="00711191" w:rsidP="0081735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11191" w:rsidRPr="0042638E" w:rsidRDefault="00711191" w:rsidP="00817358">
            <w:pPr>
              <w:pStyle w:val="proc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11191" w:rsidRPr="0042638E" w:rsidRDefault="00711191" w:rsidP="00817358">
            <w:pPr>
              <w:pStyle w:val="bp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11191" w:rsidRPr="0042638E" w:rsidRDefault="00711191" w:rsidP="0081735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F</w:t>
            </w: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11191" w:rsidRDefault="00711191" w:rsidP="00D84A64">
            <w:pPr>
              <w:pStyle w:val="proc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11191" w:rsidRPr="00854E58" w:rsidRDefault="00711191" w:rsidP="0081735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7A3E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</w:t>
            </w:r>
            <w:r w:rsidR="00711191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11191" w:rsidRDefault="00711191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11191" w:rsidRDefault="00717A3E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</w:t>
            </w:r>
            <w:r w:rsidR="00711191">
              <w:rPr>
                <w:sz w:val="24"/>
              </w:rPr>
              <w:t>) displayed</w:t>
            </w:r>
          </w:p>
          <w:p w:rsidR="00711191" w:rsidRDefault="00E10A80" w:rsidP="0081735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1F0064" w:rsidRDefault="001F006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No 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D84A64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711191" w:rsidRDefault="00711191" w:rsidP="0081735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(4) and book (14) appears in pending loans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711191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191" w:rsidRDefault="0004485B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11191" w:rsidRDefault="00711191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2"/>
          </w:tcPr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711191" w:rsidRDefault="00711191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711191" w:rsidRDefault="00887FAD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11191" w:rsidRDefault="00711191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  <w:tr w:rsidR="00FD5D0F" w:rsidTr="0074162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 xml:space="preserve">7. 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D5D0F" w:rsidRDefault="00FD5D0F" w:rsidP="0081735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FD5D0F" w:rsidRDefault="00FD5D0F" w:rsidP="0081735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2 except the same loan (as appeared in the Printer) appears in the pending loan list.</w:t>
            </w:r>
          </w:p>
        </w:tc>
        <w:tc>
          <w:tcPr>
            <w:tcW w:w="714" w:type="dxa"/>
          </w:tcPr>
          <w:p w:rsidR="00FD5D0F" w:rsidRDefault="00CA3462" w:rsidP="0081735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FD5D0F" w:rsidRDefault="00FD5D0F" w:rsidP="00817358">
            <w:pPr>
              <w:pStyle w:val="RowHeadings"/>
              <w:spacing w:before="80" w:after="8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711191">
      <w:pPr>
        <w:pStyle w:val="bp"/>
        <w:spacing w:before="0" w:after="0"/>
        <w:rPr>
          <w:color w:val="0000FF"/>
        </w:rPr>
      </w:pPr>
    </w:p>
    <w:p w:rsidR="00711191" w:rsidRDefault="00711191" w:rsidP="00711191">
      <w:pPr>
        <w:pStyle w:val="bp"/>
        <w:spacing w:before="0" w:after="0"/>
        <w:sectPr w:rsidR="00711191" w:rsidSect="00711191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11191" w:rsidRDefault="00711191" w:rsidP="00711191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56"/>
        <w:gridCol w:w="2156"/>
        <w:gridCol w:w="2156"/>
        <w:gridCol w:w="2156"/>
      </w:tblGrid>
      <w:tr w:rsidR="00711191" w:rsidRPr="003F7E88" w:rsidTr="0081735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11191" w:rsidRPr="00572CE5" w:rsidTr="0081735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11191" w:rsidRPr="00572CE5" w:rsidRDefault="00711191" w:rsidP="0081735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11191" w:rsidTr="0081735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11191" w:rsidRPr="00E225CF" w:rsidRDefault="00711191" w:rsidP="0081735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14</w:t>
            </w: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  <w:tr w:rsidR="00711191" w:rsidTr="00817358">
        <w:tc>
          <w:tcPr>
            <w:tcW w:w="2448" w:type="dxa"/>
            <w:shd w:val="clear" w:color="auto" w:fill="E0E0E0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11191" w:rsidRPr="00572CE5" w:rsidRDefault="00711191" w:rsidP="0081735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11191" w:rsidRDefault="00711191" w:rsidP="00817358">
            <w:pPr>
              <w:pStyle w:val="bp"/>
              <w:spacing w:before="0" w:after="0"/>
            </w:pPr>
          </w:p>
        </w:tc>
      </w:tr>
    </w:tbl>
    <w:p w:rsidR="00711191" w:rsidRDefault="00711191" w:rsidP="00711191">
      <w:pPr>
        <w:pStyle w:val="bp"/>
        <w:spacing w:before="0" w:after="0"/>
      </w:pPr>
    </w:p>
    <w:p w:rsidR="00711191" w:rsidRDefault="00711191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42638E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Pr="0042638E" w:rsidRDefault="0042638E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42638E" w:rsidRDefault="009B7C9C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 xml:space="preserve">Borrows </w:t>
            </w:r>
            <w:r w:rsidR="0082057F">
              <w:rPr>
                <w:b/>
                <w:color w:val="00B0F0"/>
                <w:sz w:val="24"/>
              </w:rPr>
              <w:t xml:space="preserve">available </w:t>
            </w:r>
            <w:r>
              <w:rPr>
                <w:b/>
                <w:color w:val="00B0F0"/>
                <w:sz w:val="24"/>
              </w:rPr>
              <w:t xml:space="preserve">book with partial loan </w:t>
            </w:r>
            <w:r w:rsidR="0042638E" w:rsidRPr="0042638E">
              <w:rPr>
                <w:b/>
                <w:color w:val="00B0F0"/>
                <w:sz w:val="24"/>
              </w:rPr>
              <w:t>restrictions - success</w:t>
            </w:r>
          </w:p>
        </w:tc>
      </w:tr>
      <w:tr w:rsidR="0042638E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E303EF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42638E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C05D0A" w:rsidRDefault="0042638E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42638E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42638E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42638E" w:rsidRPr="00CD45E3" w:rsidRDefault="0042638E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DA3451" w:rsidRDefault="0042638E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583CCA" w:rsidRDefault="0042638E" w:rsidP="00FB250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loan that appeared in the Confirming panel appears under </w:t>
            </w:r>
            <w:r w:rsidR="00FB250B">
              <w:rPr>
                <w:rFonts w:ascii="Arial" w:hAnsi="Arial"/>
                <w:sz w:val="20"/>
              </w:rPr>
              <w:t>existing</w:t>
            </w:r>
            <w:r>
              <w:rPr>
                <w:rFonts w:ascii="Arial" w:hAnsi="Arial"/>
                <w:sz w:val="20"/>
              </w:rPr>
              <w:t xml:space="preserve"> loans (confirmed by steps 6-7)</w:t>
            </w:r>
          </w:p>
        </w:tc>
      </w:tr>
      <w:tr w:rsidR="0042638E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2638E" w:rsidRPr="00F75BFE" w:rsidRDefault="0042638E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42638E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42638E" w:rsidRDefault="0042638E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42638E" w:rsidRDefault="0042638E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42638E" w:rsidRDefault="0042638E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6C7990" w:rsidTr="0042638E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C7990" w:rsidRDefault="006C7990" w:rsidP="0058760F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6C7990" w:rsidRPr="0042638E" w:rsidRDefault="006C7990" w:rsidP="0058760F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6C7990" w:rsidRPr="0042638E" w:rsidRDefault="006C7990" w:rsidP="0058760F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6C7990" w:rsidRPr="0042638E" w:rsidRDefault="006C7990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C7990" w:rsidRPr="00854E58" w:rsidRDefault="006C7990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544EE7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</w:t>
            </w:r>
            <w:r w:rsidR="00A25366">
              <w:rPr>
                <w:sz w:val="24"/>
              </w:rPr>
              <w:t>1</w:t>
            </w:r>
            <w:r w:rsidR="006C7990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6C7990" w:rsidRDefault="006C7990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6C7990" w:rsidRDefault="00A25366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</w:t>
            </w:r>
            <w:r w:rsidR="006C7990">
              <w:rPr>
                <w:sz w:val="24"/>
              </w:rPr>
              <w:t>) displayed</w:t>
            </w:r>
          </w:p>
          <w:p w:rsidR="006C7990" w:rsidRDefault="00A25366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</w:t>
            </w:r>
            <w:r w:rsidR="006C7990">
              <w:rPr>
                <w:sz w:val="24"/>
              </w:rPr>
              <w:t xml:space="preserve"> displayed in Restricted section</w:t>
            </w:r>
          </w:p>
          <w:p w:rsidR="00BB74C5" w:rsidRDefault="00BB74C5" w:rsidP="00A25366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A25366" w:rsidRDefault="00A25366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(14) and click Scan Book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Book appears under Book</w:t>
            </w:r>
          </w:p>
          <w:p w:rsidR="006C7990" w:rsidRDefault="00726061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Loan with borrower (1</w:t>
            </w:r>
            <w:r w:rsidR="006C7990">
              <w:rPr>
                <w:sz w:val="24"/>
              </w:rPr>
              <w:t>) and book (14) appears in pending loans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Complete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7"/>
              </w:numPr>
              <w:rPr>
                <w:sz w:val="24"/>
              </w:rPr>
            </w:pPr>
            <w:r>
              <w:rPr>
                <w:sz w:val="24"/>
              </w:rPr>
              <w:t>Main display changes to ‘Confirming’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loan appears in display (as pending before)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6C7990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C7990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C7990" w:rsidRDefault="006C7990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Confirm</w:t>
            </w:r>
          </w:p>
        </w:tc>
        <w:tc>
          <w:tcPr>
            <w:tcW w:w="5596" w:type="dxa"/>
            <w:gridSpan w:val="4"/>
          </w:tcPr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  <w:p w:rsidR="006C7990" w:rsidRDefault="006C7990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Loan displayed in Printer</w:t>
            </w:r>
          </w:p>
        </w:tc>
        <w:tc>
          <w:tcPr>
            <w:tcW w:w="714" w:type="dxa"/>
          </w:tcPr>
          <w:p w:rsidR="006C7990" w:rsidRDefault="006C7990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6C7990" w:rsidRDefault="006C7990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2723FF" w:rsidRDefault="002723FF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723FF" w:rsidTr="0042638E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723FF" w:rsidRDefault="002723F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2723FF" w:rsidRDefault="002723FF" w:rsidP="00FB250B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but with the loan (from the Printer) appearing in the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section. </w:t>
            </w:r>
          </w:p>
        </w:tc>
        <w:tc>
          <w:tcPr>
            <w:tcW w:w="714" w:type="dxa"/>
          </w:tcPr>
          <w:p w:rsidR="002723FF" w:rsidRDefault="002723FF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2723FF" w:rsidRDefault="002723FF" w:rsidP="0058760F">
            <w:pPr>
              <w:pStyle w:val="RowHeadings"/>
              <w:spacing w:before="80" w:after="80"/>
            </w:pPr>
          </w:p>
        </w:tc>
      </w:tr>
      <w:tr w:rsidR="002A1670" w:rsidRPr="003F7E88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2A1670" w:rsidRPr="00572CE5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A1670" w:rsidRPr="00572CE5" w:rsidRDefault="002A1670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2A1670" w:rsidRPr="00D72295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2A1670" w:rsidRPr="00D72295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C96BE0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lastRenderedPageBreak/>
              <w:t>Book</w:t>
            </w:r>
          </w:p>
        </w:tc>
        <w:tc>
          <w:tcPr>
            <w:tcW w:w="1911" w:type="dxa"/>
            <w:shd w:val="clear" w:color="auto" w:fill="auto"/>
          </w:tcPr>
          <w:p w:rsidR="002A1670" w:rsidRPr="00C96BE0" w:rsidRDefault="002A1670" w:rsidP="0058760F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t>14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  <w:tr w:rsidR="002A1670" w:rsidTr="004263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2A1670" w:rsidRPr="00572CE5" w:rsidRDefault="002A1670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2A1670" w:rsidRDefault="002A1670" w:rsidP="0058760F">
            <w:pPr>
              <w:pStyle w:val="bp"/>
              <w:spacing w:before="0" w:after="0"/>
            </w:pPr>
          </w:p>
        </w:tc>
      </w:tr>
    </w:tbl>
    <w:p w:rsidR="006C7990" w:rsidRDefault="006C7990" w:rsidP="00374830">
      <w:pPr>
        <w:pStyle w:val="bp"/>
        <w:spacing w:before="0" w:after="0"/>
      </w:pPr>
    </w:p>
    <w:p w:rsidR="00CF7434" w:rsidRDefault="00CF7434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2F0EB2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Pr="002F0EB2" w:rsidRDefault="002F0EB2" w:rsidP="00535318">
            <w:pPr>
              <w:pStyle w:val="bp"/>
              <w:rPr>
                <w:b/>
                <w:color w:val="FF0000"/>
                <w:sz w:val="24"/>
              </w:rPr>
            </w:pPr>
            <w:r w:rsidRPr="002F0EB2">
              <w:rPr>
                <w:b/>
                <w:color w:val="FF000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2F0EB2" w:rsidRDefault="00B136CA" w:rsidP="002F0EB2">
            <w:pPr>
              <w:pStyle w:val="bp"/>
              <w:rPr>
                <w:b/>
                <w:color w:val="FF0000"/>
                <w:sz w:val="24"/>
              </w:rPr>
            </w:pPr>
            <w:r w:rsidRPr="00B136CA">
              <w:rPr>
                <w:b/>
                <w:color w:val="FF0000"/>
                <w:sz w:val="24"/>
              </w:rPr>
              <w:t>Borrows (any) book with loan restrictions</w:t>
            </w:r>
          </w:p>
        </w:tc>
      </w:tr>
      <w:tr w:rsidR="002F0EB2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E303EF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2F0EB2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C05D0A" w:rsidRDefault="002F0EB2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 w:rsidR="00736EFD"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2F0EB2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2F0EB2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2F0EB2" w:rsidRPr="00CD45E3" w:rsidRDefault="002F0EB2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DA3451" w:rsidRDefault="002F0EB2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583CCA" w:rsidRDefault="002F0EB2" w:rsidP="00AC28EB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</w:t>
            </w:r>
            <w:r w:rsidR="00AC28EB">
              <w:rPr>
                <w:rFonts w:ascii="Arial" w:hAnsi="Arial"/>
                <w:sz w:val="20"/>
              </w:rPr>
              <w:t>the same loans that he saw the first time will still be there (no more, no less)</w:t>
            </w:r>
            <w:r w:rsidR="001223D9">
              <w:rPr>
                <w:rFonts w:ascii="Arial" w:hAnsi="Arial"/>
                <w:sz w:val="20"/>
              </w:rPr>
              <w:t>. Confirmed in steps 3-4.</w:t>
            </w:r>
          </w:p>
        </w:tc>
      </w:tr>
      <w:tr w:rsidR="002F0EB2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F0EB2" w:rsidRPr="00F75BFE" w:rsidRDefault="002F0EB2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2F0EB2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F0EB2" w:rsidRDefault="002F0EB2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F0EB2" w:rsidRDefault="002F0EB2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2F0EB2" w:rsidRDefault="002F0EB2" w:rsidP="00374830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CF7434" w:rsidTr="002F0EB2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CF7434" w:rsidRPr="0042638E" w:rsidRDefault="00CF7434" w:rsidP="0058760F">
            <w:pPr>
              <w:pStyle w:val="proc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CF7434" w:rsidRPr="0042638E" w:rsidRDefault="00CF7434" w:rsidP="0058760F">
            <w:pPr>
              <w:pStyle w:val="bp"/>
              <w:jc w:val="center"/>
              <w:rPr>
                <w:color w:val="FF0000"/>
                <w:sz w:val="24"/>
              </w:rPr>
            </w:pPr>
            <w:r w:rsidRPr="0042638E">
              <w:rPr>
                <w:b/>
                <w:color w:val="FF0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CF7434" w:rsidRPr="0042638E" w:rsidRDefault="00CF7434" w:rsidP="0058760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0000"/>
                <w:sz w:val="22"/>
              </w:rPr>
            </w:pPr>
            <w:r w:rsidRPr="0042638E">
              <w:rPr>
                <w:rFonts w:ascii="Times New Roman" w:hAnsi="Times New Roman"/>
                <w:color w:val="FF0000"/>
                <w:sz w:val="22"/>
              </w:rPr>
              <w:t>F</w:t>
            </w: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CF7434" w:rsidRDefault="00CF7434" w:rsidP="0058760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CF7434" w:rsidRPr="00854E58" w:rsidRDefault="00CF7434" w:rsidP="0058760F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CF7434" w:rsidRDefault="00CF7434" w:rsidP="0058760F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28181F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(3</w:t>
            </w:r>
            <w:r w:rsidR="00CF7434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</w:t>
            </w:r>
            <w:r w:rsidR="00CF7434">
              <w:rPr>
                <w:sz w:val="24"/>
              </w:rPr>
              <w:t>abled</w:t>
            </w:r>
          </w:p>
          <w:p w:rsidR="00050904" w:rsidRDefault="0005090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CF7434" w:rsidRDefault="003A26DE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</w:t>
            </w:r>
            <w:r w:rsidR="0028181F">
              <w:rPr>
                <w:sz w:val="24"/>
              </w:rPr>
              <w:t>er 3</w:t>
            </w:r>
            <w:r w:rsidR="000C2860">
              <w:rPr>
                <w:sz w:val="24"/>
              </w:rPr>
              <w:t xml:space="preserve"> </w:t>
            </w:r>
            <w:r>
              <w:rPr>
                <w:sz w:val="24"/>
              </w:rPr>
              <w:t>cannot borrow at this time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Member </w:t>
            </w:r>
            <w:r w:rsidR="00050904">
              <w:rPr>
                <w:sz w:val="24"/>
              </w:rPr>
              <w:t>details (</w:t>
            </w:r>
            <w:r w:rsidR="0028181F">
              <w:rPr>
                <w:sz w:val="24"/>
              </w:rPr>
              <w:t>3</w:t>
            </w:r>
            <w:r w:rsidR="00050904">
              <w:rPr>
                <w:sz w:val="24"/>
              </w:rPr>
              <w:t xml:space="preserve">) </w:t>
            </w:r>
            <w:r w:rsidR="000C2860">
              <w:rPr>
                <w:sz w:val="24"/>
              </w:rPr>
              <w:t>displayed in member details section</w:t>
            </w:r>
          </w:p>
          <w:p w:rsidR="00CF7434" w:rsidRDefault="00CF7434" w:rsidP="0058760F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CF7434" w:rsidRDefault="00CF7434" w:rsidP="00FB250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 xml:space="preserve">Loans displayed in </w:t>
            </w:r>
            <w:r w:rsidR="00FB250B">
              <w:rPr>
                <w:sz w:val="24"/>
              </w:rPr>
              <w:t>existing</w:t>
            </w:r>
            <w:r>
              <w:rPr>
                <w:sz w:val="24"/>
              </w:rPr>
              <w:t xml:space="preserve"> loans section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C61A0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CF7434" w:rsidRDefault="00C61A08" w:rsidP="0058760F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Tr="002F0EB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F7434" w:rsidRDefault="001072F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F7434" w:rsidRDefault="00D97018" w:rsidP="0058760F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CF7434" w:rsidRDefault="00D97018" w:rsidP="0058760F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CF7434" w:rsidRDefault="00CF7434" w:rsidP="0058760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CF7434" w:rsidRDefault="00CF7434" w:rsidP="0058760F">
            <w:pPr>
              <w:pStyle w:val="RowHeadings"/>
              <w:spacing w:before="80" w:after="80"/>
            </w:pPr>
          </w:p>
        </w:tc>
      </w:tr>
      <w:tr w:rsidR="00CF7434" w:rsidRPr="003F7E88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CF7434" w:rsidRPr="00572CE5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CF7434" w:rsidRPr="00572CE5" w:rsidRDefault="00CF7434" w:rsidP="0058760F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CF7434" w:rsidRPr="00D53C8C" w:rsidRDefault="00CF7434" w:rsidP="0058760F">
            <w:pPr>
              <w:pStyle w:val="bp"/>
              <w:spacing w:before="0" w:after="0"/>
              <w:rPr>
                <w:color w:val="FF0000"/>
              </w:rPr>
            </w:pPr>
            <w:r w:rsidRPr="00D53C8C">
              <w:rPr>
                <w:color w:val="FF000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CF7434" w:rsidRPr="00D53C8C" w:rsidRDefault="0028181F" w:rsidP="0058760F">
            <w:pPr>
              <w:pStyle w:val="bp"/>
              <w:spacing w:before="0" w:after="0"/>
              <w:rPr>
                <w:color w:val="FF0000"/>
              </w:rPr>
            </w:pPr>
            <w:r w:rsidRPr="00D53C8C">
              <w:rPr>
                <w:color w:val="FF0000"/>
              </w:rPr>
              <w:t>3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  <w:tr w:rsidR="00CF7434" w:rsidTr="002F0E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CF7434" w:rsidRPr="00572CE5" w:rsidRDefault="00CF7434" w:rsidP="0058760F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CF7434" w:rsidRDefault="00CF7434" w:rsidP="0058760F">
            <w:pPr>
              <w:pStyle w:val="bp"/>
              <w:spacing w:before="0" w:after="0"/>
            </w:pPr>
          </w:p>
        </w:tc>
      </w:tr>
    </w:tbl>
    <w:p w:rsidR="00CF7434" w:rsidRDefault="00CF7434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p w:rsidR="00AC737F" w:rsidRDefault="00AC737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017FE1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Pr="00AC737F" w:rsidRDefault="00017FE1" w:rsidP="00017FE1">
            <w:pPr>
              <w:pStyle w:val="bp"/>
              <w:rPr>
                <w:b/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lastRenderedPageBreak/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017FE1" w:rsidRDefault="00B136CA" w:rsidP="00017FE1">
            <w:pPr>
              <w:pStyle w:val="bp"/>
              <w:rPr>
                <w:b/>
                <w:color w:val="FFC000"/>
                <w:sz w:val="24"/>
              </w:rPr>
            </w:pPr>
            <w:r w:rsidRPr="00B136CA">
              <w:rPr>
                <w:b/>
                <w:color w:val="002060"/>
                <w:sz w:val="24"/>
              </w:rPr>
              <w:t>Borrows (any) book with fine restrictions</w:t>
            </w:r>
          </w:p>
        </w:tc>
      </w:tr>
      <w:tr w:rsidR="00017FE1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E303EF" w:rsidRDefault="00017FE1" w:rsidP="00017FE1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017FE1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C05D0A" w:rsidRDefault="00017FE1" w:rsidP="00017FE1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017FE1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017FE1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017FE1" w:rsidRPr="00CD45E3" w:rsidRDefault="00017FE1" w:rsidP="00017FE1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DA3451" w:rsidRDefault="00017FE1" w:rsidP="00017FE1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583CCA" w:rsidRDefault="00017FE1" w:rsidP="00017FE1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same loans that he saw the first time will still be there (no more, no less). Confirmed in steps 3-4.</w:t>
            </w:r>
          </w:p>
        </w:tc>
      </w:tr>
      <w:tr w:rsidR="00017FE1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7FE1" w:rsidRPr="00F75BFE" w:rsidRDefault="00017FE1" w:rsidP="00017FE1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017FE1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7FE1" w:rsidRDefault="00017FE1" w:rsidP="00017FE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7FE1" w:rsidRDefault="00017FE1" w:rsidP="00017FE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AC737F" w:rsidRDefault="00AC737F" w:rsidP="00AC737F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AC737F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C737F" w:rsidRPr="0042638E" w:rsidRDefault="00AC737F" w:rsidP="00535318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C737F" w:rsidRPr="00AC737F" w:rsidRDefault="00AC737F" w:rsidP="00535318">
            <w:pPr>
              <w:pStyle w:val="proc"/>
              <w:jc w:val="center"/>
              <w:rPr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AC737F" w:rsidRPr="00AC737F" w:rsidRDefault="00AC737F" w:rsidP="00535318">
            <w:pPr>
              <w:pStyle w:val="bp"/>
              <w:jc w:val="center"/>
              <w:rPr>
                <w:color w:val="002060"/>
                <w:sz w:val="24"/>
              </w:rPr>
            </w:pPr>
            <w:r w:rsidRPr="00AC737F">
              <w:rPr>
                <w:b/>
                <w:color w:val="00206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C737F" w:rsidRPr="00AC737F" w:rsidRDefault="00AC73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2060"/>
                <w:sz w:val="22"/>
              </w:rPr>
            </w:pPr>
            <w:r w:rsidRPr="00AC737F">
              <w:rPr>
                <w:rFonts w:ascii="Times New Roman" w:hAnsi="Times New Roman"/>
                <w:color w:val="00206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AC737F" w:rsidRPr="00AC737F" w:rsidRDefault="00AC73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2060"/>
                <w:sz w:val="22"/>
              </w:rPr>
            </w:pPr>
            <w:r w:rsidRPr="00AC737F">
              <w:rPr>
                <w:rFonts w:ascii="Times New Roman" w:hAnsi="Times New Roman"/>
                <w:color w:val="002060"/>
                <w:sz w:val="22"/>
              </w:rPr>
              <w:t>F</w:t>
            </w: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C737F" w:rsidRPr="00854E58" w:rsidRDefault="00AC737F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(2) and click Swipe Card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disabled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display changes to ‘Restricted’ state (visually identical to ‘Scanning’ state)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Error message at the bottom of the main panel displays saying member 2 cannot borrow at this time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(2) displayed in member details section</w:t>
            </w:r>
          </w:p>
          <w:p w:rsidR="00AC737F" w:rsidRDefault="004D6E5A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Message, “Borrower has exceeded fine limit. Amount owing: (maximum fine)” displayed in R</w:t>
            </w:r>
            <w:r w:rsidR="00AC737F">
              <w:rPr>
                <w:sz w:val="24"/>
              </w:rPr>
              <w:t>estricted section</w:t>
            </w:r>
          </w:p>
          <w:p w:rsidR="00AC737F" w:rsidRDefault="00AC73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AC737F" w:rsidRDefault="00AC73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AC737F" w:rsidRDefault="00AC737F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AC737F" w:rsidRDefault="00AC73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AC737F" w:rsidRDefault="00AC737F" w:rsidP="00535318">
            <w:pPr>
              <w:pStyle w:val="RowHeadings"/>
              <w:spacing w:before="80" w:after="80"/>
            </w:pPr>
          </w:p>
        </w:tc>
      </w:tr>
      <w:tr w:rsidR="00AC737F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AC737F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737F" w:rsidRPr="00572CE5" w:rsidRDefault="00AC737F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AC737F" w:rsidRPr="00FE64BC" w:rsidRDefault="00AC737F" w:rsidP="00535318">
            <w:pPr>
              <w:pStyle w:val="bp"/>
              <w:spacing w:before="0" w:after="0"/>
              <w:rPr>
                <w:color w:val="002060"/>
              </w:rPr>
            </w:pPr>
            <w:r w:rsidRPr="00FE64BC">
              <w:rPr>
                <w:color w:val="00206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AC737F" w:rsidRPr="00FE64BC" w:rsidRDefault="0028181F" w:rsidP="00535318">
            <w:pPr>
              <w:pStyle w:val="bp"/>
              <w:spacing w:before="0" w:after="0"/>
              <w:rPr>
                <w:color w:val="002060"/>
              </w:rPr>
            </w:pPr>
            <w:r w:rsidRPr="00FE64BC">
              <w:rPr>
                <w:color w:val="002060"/>
              </w:rPr>
              <w:t>2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  <w:tr w:rsidR="00AC737F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AC737F" w:rsidRPr="00572CE5" w:rsidRDefault="00AC737F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AC737F" w:rsidRDefault="00AC737F" w:rsidP="00535318">
            <w:pPr>
              <w:pStyle w:val="bp"/>
              <w:spacing w:before="0" w:after="0"/>
            </w:pPr>
          </w:p>
        </w:tc>
      </w:tr>
    </w:tbl>
    <w:p w:rsidR="00AC737F" w:rsidRDefault="00AC737F" w:rsidP="00374830">
      <w:pPr>
        <w:pStyle w:val="bp"/>
        <w:spacing w:before="0" w:after="0"/>
      </w:pPr>
    </w:p>
    <w:p w:rsidR="00D7044C" w:rsidRDefault="00D7044C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D7044C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Pr="00017FE1" w:rsidRDefault="00D7044C" w:rsidP="00535318">
            <w:pPr>
              <w:pStyle w:val="bp"/>
              <w:rPr>
                <w:b/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lastRenderedPageBreak/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017FE1" w:rsidRDefault="00D7044C" w:rsidP="009633E1">
            <w:pPr>
              <w:pStyle w:val="bp"/>
              <w:rPr>
                <w:b/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 xml:space="preserve">Borrows </w:t>
            </w:r>
            <w:r w:rsidR="009633E1">
              <w:rPr>
                <w:b/>
                <w:color w:val="FFC000"/>
                <w:sz w:val="24"/>
              </w:rPr>
              <w:t xml:space="preserve">loaned </w:t>
            </w:r>
            <w:r w:rsidRPr="00017FE1">
              <w:rPr>
                <w:b/>
                <w:color w:val="FFC000"/>
                <w:sz w:val="24"/>
              </w:rPr>
              <w:t xml:space="preserve">book with </w:t>
            </w:r>
            <w:r w:rsidR="009633E1">
              <w:rPr>
                <w:b/>
                <w:color w:val="FFC000"/>
                <w:sz w:val="24"/>
              </w:rPr>
              <w:t>no</w:t>
            </w:r>
            <w:r w:rsidRPr="00017FE1">
              <w:rPr>
                <w:b/>
                <w:color w:val="FFC000"/>
                <w:sz w:val="24"/>
              </w:rPr>
              <w:t xml:space="preserve"> restriction</w:t>
            </w:r>
            <w:r w:rsidR="009633E1">
              <w:rPr>
                <w:b/>
                <w:color w:val="FFC000"/>
                <w:sz w:val="24"/>
              </w:rPr>
              <w:t>s</w:t>
            </w:r>
            <w:r w:rsidRPr="00017FE1">
              <w:rPr>
                <w:b/>
                <w:color w:val="FFC000"/>
                <w:sz w:val="24"/>
              </w:rPr>
              <w:t xml:space="preserve"> - failure</w:t>
            </w:r>
          </w:p>
        </w:tc>
      </w:tr>
      <w:tr w:rsidR="00D7044C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E303EF" w:rsidRDefault="00D7044C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D7044C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C05D0A" w:rsidRDefault="00D7044C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 xml:space="preserve">Navigate through the UI and </w:t>
            </w:r>
            <w:r>
              <w:rPr>
                <w:rFonts w:ascii="Arial" w:hAnsi="Arial"/>
                <w:sz w:val="20"/>
              </w:rPr>
              <w:t xml:space="preserve">attempt to </w:t>
            </w:r>
            <w:r w:rsidRPr="00477B4C">
              <w:rPr>
                <w:rFonts w:ascii="Arial" w:hAnsi="Arial"/>
                <w:sz w:val="20"/>
              </w:rPr>
              <w:t>borrow a book</w:t>
            </w:r>
          </w:p>
        </w:tc>
      </w:tr>
      <w:tr w:rsidR="00D7044C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D7044C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D7044C" w:rsidRPr="00CD45E3" w:rsidRDefault="00D7044C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DA3451" w:rsidRDefault="00D7044C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583CCA" w:rsidRDefault="00D7044C" w:rsidP="00535318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same loans that he saw the first time will still be there (no more, no less). Confirmed in steps 3-4.</w:t>
            </w:r>
          </w:p>
        </w:tc>
      </w:tr>
      <w:tr w:rsidR="00D7044C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7044C" w:rsidRPr="00F75BFE" w:rsidRDefault="00D7044C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D7044C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D7044C" w:rsidRDefault="00D7044C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D7044C" w:rsidRDefault="00D7044C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D7044C" w:rsidRDefault="00D7044C" w:rsidP="00D7044C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D7044C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7044C" w:rsidRPr="0042638E" w:rsidRDefault="00D7044C" w:rsidP="00535318">
            <w:pPr>
              <w:pStyle w:val="proc"/>
              <w:jc w:val="center"/>
              <w:rPr>
                <w:color w:val="FF0000"/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7044C" w:rsidRPr="00017FE1" w:rsidRDefault="00D7044C" w:rsidP="00535318">
            <w:pPr>
              <w:pStyle w:val="proc"/>
              <w:jc w:val="center"/>
              <w:rPr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D7044C" w:rsidRPr="00017FE1" w:rsidRDefault="00D7044C" w:rsidP="00535318">
            <w:pPr>
              <w:pStyle w:val="bp"/>
              <w:jc w:val="center"/>
              <w:rPr>
                <w:color w:val="FFC000"/>
                <w:sz w:val="24"/>
              </w:rPr>
            </w:pPr>
            <w:r w:rsidRPr="00017FE1">
              <w:rPr>
                <w:b/>
                <w:color w:val="FFC00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7044C" w:rsidRPr="00017FE1" w:rsidRDefault="00D7044C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C000"/>
                <w:sz w:val="22"/>
              </w:rPr>
            </w:pPr>
            <w:r w:rsidRPr="00017FE1">
              <w:rPr>
                <w:rFonts w:ascii="Times New Roman" w:hAnsi="Times New Roman"/>
                <w:color w:val="FFC00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D7044C" w:rsidRPr="00017FE1" w:rsidRDefault="00D7044C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FFC000"/>
                <w:sz w:val="22"/>
              </w:rPr>
            </w:pPr>
            <w:r w:rsidRPr="00017FE1">
              <w:rPr>
                <w:rFonts w:ascii="Times New Roman" w:hAnsi="Times New Roman"/>
                <w:color w:val="FFC000"/>
                <w:sz w:val="22"/>
              </w:rPr>
              <w:t>F</w:t>
            </w: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7044C" w:rsidRDefault="00F1194B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7044C" w:rsidRPr="00854E58" w:rsidRDefault="00D7044C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D7044C" w:rsidRDefault="00D7044C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F1194B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(0</w:t>
            </w:r>
            <w:r w:rsidR="00D7044C">
              <w:rPr>
                <w:sz w:val="24"/>
              </w:rPr>
              <w:t>) and click Swipe Card</w:t>
            </w:r>
          </w:p>
        </w:tc>
        <w:tc>
          <w:tcPr>
            <w:tcW w:w="5596" w:type="dxa"/>
            <w:gridSpan w:val="4"/>
          </w:tcPr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F1194B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(0) displayed</w:t>
            </w:r>
          </w:p>
          <w:p w:rsidR="00D7044C" w:rsidRDefault="00F1194B" w:rsidP="00F1194B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Nothing displayed in Restricted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BD16D6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4"/>
          </w:tcPr>
          <w:p w:rsidR="0056449F" w:rsidRDefault="00D00548" w:rsidP="00D0054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970A25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70A25" w:rsidRDefault="00970A25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70A25" w:rsidRDefault="00970A25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970A25" w:rsidRDefault="00970A25" w:rsidP="00D00548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970A25" w:rsidRDefault="00970A25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970A25" w:rsidRDefault="00970A25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7044C" w:rsidRDefault="00D7044C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D7044C" w:rsidRDefault="00D7044C" w:rsidP="00535318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D7044C" w:rsidRDefault="00D7044C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D7044C" w:rsidRDefault="00D7044C" w:rsidP="00535318">
            <w:pPr>
              <w:pStyle w:val="RowHeadings"/>
              <w:spacing w:before="80" w:after="80"/>
            </w:pPr>
          </w:p>
        </w:tc>
      </w:tr>
      <w:tr w:rsidR="00D7044C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7044C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044C" w:rsidRPr="00572CE5" w:rsidRDefault="00D7044C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D7044C" w:rsidRPr="00AC06C4" w:rsidRDefault="00D7044C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D7044C" w:rsidRPr="00AC06C4" w:rsidRDefault="0056449F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0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D7044C" w:rsidRPr="00AC06C4" w:rsidRDefault="00D7044C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D7044C" w:rsidRPr="00AC06C4" w:rsidRDefault="0056449F" w:rsidP="00535318">
            <w:pPr>
              <w:pStyle w:val="bp"/>
              <w:spacing w:before="0" w:after="0"/>
              <w:rPr>
                <w:color w:val="FFC000"/>
              </w:rPr>
            </w:pPr>
            <w:r w:rsidRPr="00AC06C4">
              <w:rPr>
                <w:color w:val="FFC000"/>
              </w:rPr>
              <w:t>2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  <w:tr w:rsidR="00D7044C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D7044C" w:rsidRPr="00572CE5" w:rsidRDefault="00D7044C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D7044C" w:rsidRPr="00572CE5" w:rsidRDefault="00D7044C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D7044C" w:rsidRDefault="00D7044C" w:rsidP="00535318">
            <w:pPr>
              <w:pStyle w:val="bp"/>
              <w:spacing w:before="0" w:after="0"/>
            </w:pPr>
          </w:p>
        </w:tc>
      </w:tr>
    </w:tbl>
    <w:p w:rsidR="00D7044C" w:rsidRDefault="00D7044C" w:rsidP="00D7044C">
      <w:pPr>
        <w:pStyle w:val="bp"/>
        <w:spacing w:before="0" w:after="0"/>
      </w:pPr>
    </w:p>
    <w:p w:rsidR="00D7044C" w:rsidRDefault="00D7044C" w:rsidP="00374830">
      <w:pPr>
        <w:pStyle w:val="bp"/>
        <w:spacing w:before="0" w:after="0"/>
      </w:pPr>
    </w:p>
    <w:p w:rsidR="0082057F" w:rsidRDefault="0082057F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1980"/>
        <w:gridCol w:w="3732"/>
        <w:gridCol w:w="1796"/>
        <w:gridCol w:w="5670"/>
      </w:tblGrid>
      <w:tr w:rsidR="0082057F" w:rsidRPr="0042638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Pr="0042638E" w:rsidRDefault="0082057F" w:rsidP="00535318">
            <w:pPr>
              <w:pStyle w:val="bp"/>
              <w:rPr>
                <w:b/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Case Name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42638E" w:rsidRDefault="0082057F" w:rsidP="00535318">
            <w:pPr>
              <w:pStyle w:val="bp"/>
              <w:rPr>
                <w:b/>
                <w:color w:val="00B0F0"/>
                <w:sz w:val="24"/>
              </w:rPr>
            </w:pPr>
            <w:r>
              <w:rPr>
                <w:b/>
                <w:color w:val="00B0F0"/>
                <w:sz w:val="24"/>
              </w:rPr>
              <w:t xml:space="preserve">Borrows </w:t>
            </w:r>
            <w:r>
              <w:rPr>
                <w:b/>
                <w:color w:val="00B0F0"/>
                <w:sz w:val="24"/>
              </w:rPr>
              <w:t>loaned</w:t>
            </w:r>
            <w:r>
              <w:rPr>
                <w:b/>
                <w:color w:val="00B0F0"/>
                <w:sz w:val="24"/>
              </w:rPr>
              <w:t xml:space="preserve"> book with partial loan </w:t>
            </w:r>
            <w:r>
              <w:rPr>
                <w:b/>
                <w:color w:val="00B0F0"/>
                <w:sz w:val="24"/>
              </w:rPr>
              <w:t>restrictions - failure</w:t>
            </w:r>
          </w:p>
        </w:tc>
      </w:tr>
      <w:tr w:rsidR="0082057F" w:rsidRPr="00E303EF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E303EF" w:rsidRDefault="0082057F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82057F" w:rsidRPr="00C05D0A" w:rsidTr="00535318">
        <w:trPr>
          <w:cantSplit/>
          <w:trHeight w:val="355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C05D0A" w:rsidRDefault="0082057F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82057F" w:rsidRPr="00583CCA" w:rsidTr="00535318">
        <w:trPr>
          <w:cantSplit/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82057F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82057F" w:rsidRPr="00CD45E3" w:rsidRDefault="0082057F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DA3451" w:rsidRDefault="0082057F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583CCA" w:rsidRDefault="0082057F" w:rsidP="00E14E53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When borrower repeats this procedure up to Step 2, the </w:t>
            </w:r>
            <w:r w:rsidR="00E14E53">
              <w:rPr>
                <w:rFonts w:ascii="Arial" w:hAnsi="Arial"/>
                <w:sz w:val="20"/>
              </w:rPr>
              <w:t xml:space="preserve">same loans are shown (no more no less). Confirmed by steps </w:t>
            </w:r>
          </w:p>
        </w:tc>
      </w:tr>
      <w:tr w:rsidR="0082057F" w:rsidRPr="00F75BFE" w:rsidTr="00535318">
        <w:trPr>
          <w:cantSplit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2057F" w:rsidRPr="00F75BFE" w:rsidRDefault="0082057F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82057F" w:rsidTr="00535318">
        <w:trPr>
          <w:cantSplit/>
          <w:trHeight w:val="593"/>
          <w:tblHeader/>
        </w:trPr>
        <w:tc>
          <w:tcPr>
            <w:tcW w:w="198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82057F" w:rsidRDefault="0082057F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</w:tbl>
    <w:p w:rsidR="0082057F" w:rsidRDefault="0082057F" w:rsidP="0082057F">
      <w:pPr>
        <w:pStyle w:val="bp"/>
        <w:spacing w:before="0" w:after="0"/>
      </w:pPr>
    </w:p>
    <w:tbl>
      <w:tblPr>
        <w:tblW w:w="13178" w:type="dxa"/>
        <w:tblInd w:w="-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1857"/>
        <w:gridCol w:w="1911"/>
        <w:gridCol w:w="1828"/>
        <w:gridCol w:w="328"/>
        <w:gridCol w:w="2156"/>
        <w:gridCol w:w="2156"/>
        <w:gridCol w:w="956"/>
        <w:gridCol w:w="714"/>
        <w:gridCol w:w="486"/>
        <w:gridCol w:w="228"/>
      </w:tblGrid>
      <w:tr w:rsidR="0082057F" w:rsidTr="00535318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2057F" w:rsidRDefault="0082057F" w:rsidP="0053531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82057F" w:rsidRPr="0042638E" w:rsidRDefault="0082057F" w:rsidP="00535318">
            <w:pPr>
              <w:pStyle w:val="proc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TEST STEP</w:t>
            </w:r>
          </w:p>
        </w:tc>
        <w:tc>
          <w:tcPr>
            <w:tcW w:w="5596" w:type="dxa"/>
            <w:gridSpan w:val="4"/>
            <w:shd w:val="clear" w:color="auto" w:fill="C0C0C0"/>
          </w:tcPr>
          <w:p w:rsidR="0082057F" w:rsidRPr="0042638E" w:rsidRDefault="0082057F" w:rsidP="00535318">
            <w:pPr>
              <w:pStyle w:val="bp"/>
              <w:jc w:val="center"/>
              <w:rPr>
                <w:color w:val="00B0F0"/>
                <w:sz w:val="24"/>
              </w:rPr>
            </w:pPr>
            <w:r w:rsidRPr="0042638E">
              <w:rPr>
                <w:b/>
                <w:color w:val="00B0F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82057F" w:rsidRPr="0042638E" w:rsidRDefault="008205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P</w:t>
            </w:r>
          </w:p>
        </w:tc>
        <w:tc>
          <w:tcPr>
            <w:tcW w:w="714" w:type="dxa"/>
            <w:gridSpan w:val="2"/>
            <w:shd w:val="clear" w:color="auto" w:fill="C0C0C0"/>
          </w:tcPr>
          <w:p w:rsidR="0082057F" w:rsidRPr="0042638E" w:rsidRDefault="0082057F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00B0F0"/>
                <w:sz w:val="22"/>
              </w:rPr>
            </w:pPr>
            <w:r w:rsidRPr="0042638E">
              <w:rPr>
                <w:rFonts w:ascii="Times New Roman" w:hAnsi="Times New Roman"/>
                <w:color w:val="00B0F0"/>
                <w:sz w:val="22"/>
              </w:rPr>
              <w:t>F</w:t>
            </w:r>
          </w:p>
        </w:tc>
      </w:tr>
      <w:tr w:rsidR="0082057F" w:rsidTr="00535318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2057F" w:rsidRPr="00854E58" w:rsidRDefault="0082057F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4"/>
          </w:tcPr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82057F" w:rsidRDefault="0082057F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82057F" w:rsidRDefault="008205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82057F" w:rsidRDefault="0082057F" w:rsidP="00535318">
            <w:pPr>
              <w:pStyle w:val="RowHeadings"/>
              <w:spacing w:before="80" w:after="80"/>
            </w:pPr>
          </w:p>
        </w:tc>
      </w:tr>
      <w:tr w:rsidR="0082057F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2057F" w:rsidRDefault="0082057F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(1) and click Swipe Card</w:t>
            </w:r>
          </w:p>
        </w:tc>
        <w:tc>
          <w:tcPr>
            <w:tcW w:w="5596" w:type="dxa"/>
            <w:gridSpan w:val="4"/>
          </w:tcPr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(1) displayed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fines displayed in Restricted section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Overdue loans displayed in Restricted section</w:t>
            </w:r>
          </w:p>
          <w:p w:rsidR="0082057F" w:rsidRDefault="0082057F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Loans displayed in existing loans section</w:t>
            </w:r>
          </w:p>
        </w:tc>
        <w:tc>
          <w:tcPr>
            <w:tcW w:w="714" w:type="dxa"/>
          </w:tcPr>
          <w:p w:rsidR="0082057F" w:rsidRDefault="0082057F" w:rsidP="00535318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82057F" w:rsidRDefault="0082057F" w:rsidP="00535318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Tr="00535318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05A43" w:rsidRDefault="00505A43" w:rsidP="00505A43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4"/>
          </w:tcPr>
          <w:p w:rsidR="00505A43" w:rsidRDefault="00505A43" w:rsidP="00505A43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505A43" w:rsidRDefault="00505A43" w:rsidP="00505A43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gridSpan w:val="2"/>
          </w:tcPr>
          <w:p w:rsidR="00505A43" w:rsidRDefault="00505A43" w:rsidP="00505A43">
            <w:pPr>
              <w:pStyle w:val="RowHeadings"/>
              <w:spacing w:before="80" w:after="80"/>
            </w:pPr>
          </w:p>
        </w:tc>
      </w:tr>
      <w:tr w:rsidR="00505A43" w:rsidRPr="003F7E88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129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05A43" w:rsidRPr="00572CE5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05A43" w:rsidRPr="00572CE5" w:rsidRDefault="00505A43" w:rsidP="00505A43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tcBorders>
              <w:top w:val="single" w:sz="4" w:space="0" w:color="auto"/>
            </w:tcBorders>
            <w:shd w:val="clear" w:color="auto" w:fill="E0E0E0"/>
          </w:tcPr>
          <w:p w:rsidR="00505A43" w:rsidRPr="00D72295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Member</w:t>
            </w:r>
          </w:p>
        </w:tc>
        <w:tc>
          <w:tcPr>
            <w:tcW w:w="1911" w:type="dxa"/>
            <w:tcBorders>
              <w:top w:val="single" w:sz="4" w:space="0" w:color="auto"/>
            </w:tcBorders>
            <w:shd w:val="clear" w:color="auto" w:fill="auto"/>
          </w:tcPr>
          <w:p w:rsidR="00505A43" w:rsidRPr="00D72295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D72295">
              <w:rPr>
                <w:color w:val="00B0F0"/>
              </w:rPr>
              <w:t>1</w:t>
            </w:r>
          </w:p>
        </w:tc>
        <w:tc>
          <w:tcPr>
            <w:tcW w:w="215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505A43" w:rsidRPr="00C96BE0" w:rsidRDefault="00505A43" w:rsidP="00505A43">
            <w:pPr>
              <w:pStyle w:val="bp"/>
              <w:spacing w:before="0" w:after="0"/>
              <w:rPr>
                <w:color w:val="00B0F0"/>
              </w:rPr>
            </w:pPr>
            <w:r w:rsidRPr="00C96BE0">
              <w:rPr>
                <w:color w:val="00B0F0"/>
              </w:rPr>
              <w:t>Book</w:t>
            </w:r>
          </w:p>
        </w:tc>
        <w:tc>
          <w:tcPr>
            <w:tcW w:w="1911" w:type="dxa"/>
            <w:shd w:val="clear" w:color="auto" w:fill="auto"/>
          </w:tcPr>
          <w:p w:rsidR="00505A43" w:rsidRPr="00C96BE0" w:rsidRDefault="007E7A36" w:rsidP="00505A43">
            <w:pPr>
              <w:pStyle w:val="bp"/>
              <w:spacing w:before="0" w:after="0"/>
              <w:rPr>
                <w:color w:val="00B0F0"/>
              </w:rPr>
            </w:pPr>
            <w:r>
              <w:rPr>
                <w:color w:val="00B0F0"/>
              </w:rPr>
              <w:t>2</w:t>
            </w:r>
          </w:p>
        </w:tc>
        <w:tc>
          <w:tcPr>
            <w:tcW w:w="2156" w:type="dxa"/>
            <w:gridSpan w:val="2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  <w:tr w:rsidR="00505A43" w:rsidTr="005353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28" w:type="dxa"/>
        </w:trPr>
        <w:tc>
          <w:tcPr>
            <w:tcW w:w="2415" w:type="dxa"/>
            <w:gridSpan w:val="2"/>
            <w:shd w:val="clear" w:color="auto" w:fill="E0E0E0"/>
          </w:tcPr>
          <w:p w:rsidR="00505A43" w:rsidRPr="00572CE5" w:rsidRDefault="00505A43" w:rsidP="00505A43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11" w:type="dxa"/>
            <w:shd w:val="clear" w:color="auto" w:fill="auto"/>
          </w:tcPr>
          <w:p w:rsidR="00505A43" w:rsidRPr="00572CE5" w:rsidRDefault="00505A43" w:rsidP="00505A43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6" w:type="dxa"/>
            <w:gridSpan w:val="2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  <w:tc>
          <w:tcPr>
            <w:tcW w:w="2156" w:type="dxa"/>
            <w:gridSpan w:val="3"/>
            <w:shd w:val="clear" w:color="auto" w:fill="auto"/>
          </w:tcPr>
          <w:p w:rsidR="00505A43" w:rsidRDefault="00505A43" w:rsidP="00505A43">
            <w:pPr>
              <w:pStyle w:val="bp"/>
              <w:spacing w:before="0" w:after="0"/>
            </w:pPr>
          </w:p>
        </w:tc>
      </w:tr>
    </w:tbl>
    <w:p w:rsidR="0082057F" w:rsidRDefault="0082057F" w:rsidP="00374830">
      <w:pPr>
        <w:pStyle w:val="bp"/>
        <w:spacing w:before="0" w:after="0"/>
      </w:pPr>
    </w:p>
    <w:p w:rsidR="00793A73" w:rsidRDefault="00793A73" w:rsidP="00374830">
      <w:pPr>
        <w:pStyle w:val="bp"/>
        <w:spacing w:before="0" w:after="0"/>
      </w:pPr>
    </w:p>
    <w:p w:rsidR="00793A73" w:rsidRDefault="00793A73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1422"/>
        <w:gridCol w:w="3732"/>
        <w:gridCol w:w="442"/>
        <w:gridCol w:w="1354"/>
        <w:gridCol w:w="4242"/>
        <w:gridCol w:w="714"/>
        <w:gridCol w:w="714"/>
      </w:tblGrid>
      <w:tr w:rsidR="00793A73" w:rsidRPr="00477B4C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Pr="0042638E" w:rsidRDefault="00793A73" w:rsidP="00535318">
            <w:pPr>
              <w:pStyle w:val="bp"/>
              <w:rPr>
                <w:b/>
                <w:color w:val="7030A0"/>
              </w:rPr>
            </w:pPr>
            <w:r w:rsidRPr="0042638E">
              <w:rPr>
                <w:b/>
                <w:color w:val="7030A0"/>
              </w:rPr>
              <w:lastRenderedPageBreak/>
              <w:t>Test Case Name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42638E" w:rsidRDefault="00793A73" w:rsidP="00535318">
            <w:pPr>
              <w:pStyle w:val="bp"/>
              <w:rPr>
                <w:rFonts w:ascii="Arial" w:hAnsi="Arial"/>
                <w:color w:val="7030A0"/>
                <w:sz w:val="20"/>
              </w:rPr>
            </w:pP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Borrows </w:t>
            </w:r>
            <w:r>
              <w:rPr>
                <w:rFonts w:ascii="Arial" w:hAnsi="Arial"/>
                <w:b/>
                <w:color w:val="7030A0"/>
                <w:sz w:val="24"/>
                <w:szCs w:val="24"/>
              </w:rPr>
              <w:t xml:space="preserve">loaned </w:t>
            </w:r>
            <w:r w:rsidRPr="0042638E">
              <w:rPr>
                <w:rFonts w:ascii="Arial" w:hAnsi="Arial"/>
                <w:b/>
                <w:color w:val="7030A0"/>
                <w:sz w:val="24"/>
                <w:szCs w:val="24"/>
              </w:rPr>
              <w:t>book with partial fine restrictions - success</w:t>
            </w:r>
          </w:p>
        </w:tc>
      </w:tr>
      <w:tr w:rsidR="00793A73" w:rsidRPr="00E303EF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E303EF" w:rsidRDefault="00793A73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Borrow Book</w:t>
            </w:r>
          </w:p>
        </w:tc>
      </w:tr>
      <w:tr w:rsidR="00793A73" w:rsidRPr="00C05D0A" w:rsidTr="00535318">
        <w:trPr>
          <w:cantSplit/>
          <w:trHeight w:val="355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C05D0A" w:rsidRDefault="00793A73" w:rsidP="00535318">
            <w:pPr>
              <w:pStyle w:val="bp"/>
              <w:rPr>
                <w:color w:val="0000FF"/>
                <w:sz w:val="24"/>
                <w:szCs w:val="24"/>
              </w:rPr>
            </w:pPr>
            <w:r w:rsidRPr="00477B4C">
              <w:rPr>
                <w:rFonts w:ascii="Arial" w:hAnsi="Arial"/>
                <w:sz w:val="20"/>
              </w:rPr>
              <w:t>Navigate through the UI and borrow a book</w:t>
            </w:r>
          </w:p>
        </w:tc>
      </w:tr>
      <w:tr w:rsidR="00793A73" w:rsidRPr="00583CCA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Pre-conditions:</w:t>
            </w:r>
          </w:p>
        </w:tc>
        <w:tc>
          <w:tcPr>
            <w:tcW w:w="37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 w:rsidRPr="00CD45E3">
              <w:rPr>
                <w:rFonts w:ascii="Arial" w:hAnsi="Arial"/>
                <w:sz w:val="20"/>
              </w:rPr>
              <w:t>Test data created</w:t>
            </w:r>
          </w:p>
          <w:p w:rsidR="00793A7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Program just opened (hasn’t had a member selected yet)</w:t>
            </w:r>
          </w:p>
          <w:p w:rsidR="00793A73" w:rsidRPr="00CD45E3" w:rsidRDefault="00793A73" w:rsidP="00535318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At ‘Created’ main display panel</w:t>
            </w:r>
          </w:p>
        </w:tc>
        <w:tc>
          <w:tcPr>
            <w:tcW w:w="179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DA3451" w:rsidRDefault="00793A73" w:rsidP="00535318">
            <w:pPr>
              <w:pStyle w:val="bp"/>
              <w:spacing w:before="0" w:after="0"/>
              <w:rPr>
                <w:rFonts w:ascii="Arial" w:hAnsi="Arial"/>
                <w:b/>
                <w:sz w:val="20"/>
              </w:rPr>
            </w:pPr>
            <w:proofErr w:type="spellStart"/>
            <w:r w:rsidRPr="00DA3451">
              <w:rPr>
                <w:rFonts w:ascii="Arial" w:hAnsi="Arial"/>
                <w:b/>
                <w:sz w:val="20"/>
              </w:rPr>
              <w:t>Postconditions</w:t>
            </w:r>
            <w:proofErr w:type="spellEnd"/>
            <w:r>
              <w:rPr>
                <w:rFonts w:ascii="Arial" w:hAnsi="Arial"/>
                <w:b/>
                <w:sz w:val="20"/>
              </w:rPr>
              <w:t>: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583CCA" w:rsidRDefault="00793A73" w:rsidP="00535318">
            <w:pPr>
              <w:pStyle w:val="bp"/>
              <w:numPr>
                <w:ilvl w:val="0"/>
                <w:numId w:val="38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When borrower repeats this procedure up to Step 2, the loan that appeared in the Confirming panel appears under existing loans (confirmed by steps 6-7)</w:t>
            </w:r>
          </w:p>
        </w:tc>
      </w:tr>
      <w:tr w:rsidR="00793A73" w:rsidRPr="00F75BFE" w:rsidTr="00535318">
        <w:trPr>
          <w:cantSplit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93A73" w:rsidRPr="00F75BFE" w:rsidRDefault="00793A73" w:rsidP="00535318">
            <w:pPr>
              <w:pStyle w:val="bp"/>
              <w:numPr>
                <w:ilvl w:val="0"/>
                <w:numId w:val="32"/>
              </w:numPr>
              <w:spacing w:before="0" w:after="0"/>
              <w:rPr>
                <w:rFonts w:ascii="Arial" w:hAnsi="Arial"/>
                <w:sz w:val="20"/>
              </w:rPr>
            </w:pPr>
          </w:p>
        </w:tc>
      </w:tr>
      <w:tr w:rsidR="00793A73" w:rsidTr="00535318">
        <w:trPr>
          <w:cantSplit/>
          <w:trHeight w:val="593"/>
          <w:tblHeader/>
        </w:trPr>
        <w:tc>
          <w:tcPr>
            <w:tcW w:w="198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93A73" w:rsidRDefault="00793A73" w:rsidP="0053531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11198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93A73" w:rsidRDefault="00793A73" w:rsidP="0053531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887FAD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3A73" w:rsidRDefault="00793A73" w:rsidP="00535318">
            <w:pPr>
              <w:pStyle w:val="proc"/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793A73" w:rsidRPr="0042638E" w:rsidRDefault="00793A73" w:rsidP="00535318">
            <w:pPr>
              <w:pStyle w:val="proc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TEST STEP</w:t>
            </w:r>
          </w:p>
        </w:tc>
        <w:tc>
          <w:tcPr>
            <w:tcW w:w="5596" w:type="dxa"/>
            <w:gridSpan w:val="2"/>
            <w:shd w:val="clear" w:color="auto" w:fill="C0C0C0"/>
          </w:tcPr>
          <w:p w:rsidR="00793A73" w:rsidRPr="0042638E" w:rsidRDefault="00793A73" w:rsidP="00535318">
            <w:pPr>
              <w:pStyle w:val="bp"/>
              <w:jc w:val="center"/>
              <w:rPr>
                <w:color w:val="7030A0"/>
                <w:sz w:val="24"/>
              </w:rPr>
            </w:pPr>
            <w:r w:rsidRPr="0042638E">
              <w:rPr>
                <w:b/>
                <w:color w:val="7030A0"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793A73" w:rsidRPr="0042638E" w:rsidRDefault="00793A73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793A73" w:rsidRPr="0042638E" w:rsidRDefault="00793A73" w:rsidP="0053531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color w:val="7030A0"/>
                <w:sz w:val="22"/>
              </w:rPr>
            </w:pPr>
            <w:r w:rsidRPr="0042638E">
              <w:rPr>
                <w:rFonts w:ascii="Times New Roman" w:hAnsi="Times New Roman"/>
                <w:color w:val="7030A0"/>
                <w:sz w:val="22"/>
              </w:rPr>
              <w:t>F</w:t>
            </w: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793A73" w:rsidRDefault="00793A73" w:rsidP="00535318">
            <w:pPr>
              <w:pStyle w:val="proc"/>
              <w:numPr>
                <w:ilvl w:val="0"/>
                <w:numId w:val="4"/>
              </w:numPr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793A73" w:rsidRPr="00854E58" w:rsidRDefault="00793A73" w:rsidP="00535318">
            <w:pPr>
              <w:pStyle w:val="proc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Books</w:t>
            </w:r>
          </w:p>
        </w:tc>
        <w:tc>
          <w:tcPr>
            <w:tcW w:w="5596" w:type="dxa"/>
            <w:gridSpan w:val="2"/>
          </w:tcPr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Swipe Card panel enabled</w:t>
            </w:r>
          </w:p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>Other non-main panels disabled</w:t>
            </w:r>
          </w:p>
          <w:p w:rsidR="00793A73" w:rsidRDefault="00793A73" w:rsidP="00535318">
            <w:pPr>
              <w:pStyle w:val="bp"/>
              <w:numPr>
                <w:ilvl w:val="0"/>
                <w:numId w:val="33"/>
              </w:numPr>
              <w:rPr>
                <w:sz w:val="24"/>
              </w:rPr>
            </w:pPr>
            <w:r>
              <w:rPr>
                <w:sz w:val="24"/>
              </w:rPr>
              <w:t xml:space="preserve">Main panel changes to ‘Swipe Card’ state 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</w:pPr>
          </w:p>
        </w:tc>
      </w:tr>
      <w:tr w:rsidR="00793A73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3A73" w:rsidRDefault="00793A73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93A73" w:rsidRDefault="00793A73" w:rsidP="00535318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member id (4) and click Swipe Card</w:t>
            </w:r>
          </w:p>
        </w:tc>
        <w:tc>
          <w:tcPr>
            <w:tcW w:w="5596" w:type="dxa"/>
            <w:gridSpan w:val="2"/>
          </w:tcPr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Swipe Card panel disabled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Scan Book panel enabled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Main panel changes to ‘Scan Book’ state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Member details (4) displayed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Fines (less than maximum fine) displayed in Restricted section</w:t>
            </w:r>
          </w:p>
          <w:p w:rsidR="00793A73" w:rsidRDefault="00793A73" w:rsidP="00535318">
            <w:pPr>
              <w:pStyle w:val="bp"/>
              <w:numPr>
                <w:ilvl w:val="0"/>
                <w:numId w:val="34"/>
              </w:numPr>
              <w:rPr>
                <w:sz w:val="24"/>
              </w:rPr>
            </w:pPr>
            <w:r>
              <w:rPr>
                <w:sz w:val="24"/>
              </w:rPr>
              <w:t>No loans displayed in existing loans section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793A73" w:rsidRDefault="00793A73" w:rsidP="00535318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Enter book id (2) into Scan Book panel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Error message at bottom of main display: ‘Book 2 is on loan’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Click Cancel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5"/>
              </w:numPr>
              <w:rPr>
                <w:sz w:val="24"/>
              </w:rPr>
            </w:pPr>
            <w:r>
              <w:rPr>
                <w:sz w:val="24"/>
              </w:rPr>
              <w:t>Main display changes to ‘created’ state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1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>Same as Step 1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  <w:tr w:rsidR="00367AA0" w:rsidTr="0053531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367AA0" w:rsidRDefault="00367AA0" w:rsidP="00367AA0">
            <w:pPr>
              <w:pStyle w:val="proc"/>
              <w:rPr>
                <w:sz w:val="24"/>
              </w:rPr>
            </w:pPr>
            <w:r>
              <w:rPr>
                <w:sz w:val="24"/>
              </w:rPr>
              <w:t>Repeat Step 2</w:t>
            </w:r>
          </w:p>
        </w:tc>
        <w:tc>
          <w:tcPr>
            <w:tcW w:w="5596" w:type="dxa"/>
            <w:gridSpan w:val="2"/>
          </w:tcPr>
          <w:p w:rsidR="00367AA0" w:rsidRDefault="00367AA0" w:rsidP="00367AA0">
            <w:pPr>
              <w:pStyle w:val="bp"/>
              <w:numPr>
                <w:ilvl w:val="0"/>
                <w:numId w:val="36"/>
              </w:numPr>
              <w:rPr>
                <w:sz w:val="24"/>
              </w:rPr>
            </w:pPr>
            <w:r>
              <w:rPr>
                <w:sz w:val="24"/>
              </w:rPr>
              <w:t xml:space="preserve">Same as Step 2 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  <w:jc w:val="center"/>
            </w:pPr>
            <w:r>
              <w:t>Y</w:t>
            </w:r>
          </w:p>
        </w:tc>
        <w:tc>
          <w:tcPr>
            <w:tcW w:w="714" w:type="dxa"/>
          </w:tcPr>
          <w:p w:rsidR="00367AA0" w:rsidRDefault="00367AA0" w:rsidP="00367AA0">
            <w:pPr>
              <w:pStyle w:val="RowHeadings"/>
              <w:spacing w:before="80" w:after="80"/>
            </w:pPr>
          </w:p>
        </w:tc>
      </w:tr>
    </w:tbl>
    <w:p w:rsidR="00793A73" w:rsidRDefault="00793A73" w:rsidP="00793A73">
      <w:pPr>
        <w:pStyle w:val="bp"/>
        <w:spacing w:before="0" w:after="0"/>
      </w:pPr>
    </w:p>
    <w:p w:rsidR="00793A73" w:rsidRDefault="00793A73" w:rsidP="00793A73">
      <w:pPr>
        <w:pStyle w:val="bp"/>
        <w:spacing w:before="0" w:after="0"/>
        <w:rPr>
          <w:color w:val="0000FF"/>
        </w:rPr>
      </w:pPr>
    </w:p>
    <w:p w:rsidR="00793A73" w:rsidRDefault="00793A73" w:rsidP="00793A73">
      <w:pPr>
        <w:pStyle w:val="bp"/>
        <w:spacing w:before="0" w:after="0"/>
        <w:sectPr w:rsidR="00793A73" w:rsidSect="00711191">
          <w:headerReference w:type="default" r:id="rId13"/>
          <w:footerReference w:type="even" r:id="rId14"/>
          <w:footerReference w:type="default" r:id="rId1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93A73" w:rsidRDefault="00793A73" w:rsidP="00793A73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09"/>
        <w:gridCol w:w="2156"/>
        <w:gridCol w:w="2156"/>
        <w:gridCol w:w="2156"/>
        <w:gridCol w:w="2156"/>
      </w:tblGrid>
      <w:tr w:rsidR="00793A73" w:rsidRPr="003F7E88" w:rsidTr="0053531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793A73" w:rsidRPr="00572CE5" w:rsidTr="0053531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93A73" w:rsidRPr="00572CE5" w:rsidRDefault="00793A73" w:rsidP="00535318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793A73" w:rsidTr="00535318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Member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  <w:tr w:rsidR="00793A73" w:rsidTr="00535318">
        <w:tc>
          <w:tcPr>
            <w:tcW w:w="2448" w:type="dxa"/>
            <w:shd w:val="clear" w:color="auto" w:fill="E0E0E0"/>
          </w:tcPr>
          <w:p w:rsidR="00793A73" w:rsidRPr="00E225CF" w:rsidRDefault="00793A73" w:rsidP="00535318">
            <w:pPr>
              <w:pStyle w:val="bp"/>
              <w:spacing w:before="0" w:after="0"/>
              <w:rPr>
                <w:color w:val="7030A0"/>
              </w:rPr>
            </w:pPr>
            <w:r w:rsidRPr="00E225CF">
              <w:rPr>
                <w:color w:val="7030A0"/>
              </w:rPr>
              <w:t>Book</w:t>
            </w:r>
          </w:p>
        </w:tc>
        <w:tc>
          <w:tcPr>
            <w:tcW w:w="1944" w:type="dxa"/>
            <w:shd w:val="clear" w:color="auto" w:fill="auto"/>
          </w:tcPr>
          <w:p w:rsidR="00793A73" w:rsidRPr="00E225CF" w:rsidRDefault="00145BDE" w:rsidP="00535318">
            <w:pPr>
              <w:pStyle w:val="bp"/>
              <w:spacing w:before="0" w:after="0"/>
              <w:rPr>
                <w:color w:val="7030A0"/>
              </w:rPr>
            </w:pPr>
            <w:r>
              <w:rPr>
                <w:color w:val="7030A0"/>
              </w:rPr>
              <w:t>2</w:t>
            </w: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  <w:tr w:rsidR="00793A73" w:rsidTr="00535318">
        <w:tc>
          <w:tcPr>
            <w:tcW w:w="2448" w:type="dxa"/>
            <w:shd w:val="clear" w:color="auto" w:fill="E0E0E0"/>
          </w:tcPr>
          <w:p w:rsidR="00793A73" w:rsidRPr="00572CE5" w:rsidRDefault="00793A73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793A73" w:rsidRPr="00572CE5" w:rsidRDefault="00793A73" w:rsidP="00535318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93A73" w:rsidRDefault="00793A73" w:rsidP="00535318">
            <w:pPr>
              <w:pStyle w:val="bp"/>
              <w:spacing w:before="0" w:after="0"/>
            </w:pPr>
          </w:p>
        </w:tc>
      </w:tr>
    </w:tbl>
    <w:p w:rsidR="00793A73" w:rsidRDefault="00793A73" w:rsidP="00374830">
      <w:pPr>
        <w:pStyle w:val="bp"/>
        <w:spacing w:before="0" w:after="0"/>
      </w:pPr>
    </w:p>
    <w:sectPr w:rsidR="00793A73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809" w:rsidRDefault="00B41809">
      <w:r>
        <w:separator/>
      </w:r>
    </w:p>
  </w:endnote>
  <w:endnote w:type="continuationSeparator" w:id="0">
    <w:p w:rsidR="00B41809" w:rsidRDefault="00B41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E01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32E01">
      <w:rPr>
        <w:rStyle w:val="PageNumber"/>
        <w:noProof/>
      </w:rPr>
      <w:t>18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1191" w:rsidRDefault="0071119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E01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32E01">
      <w:rPr>
        <w:rStyle w:val="PageNumber"/>
        <w:noProof/>
      </w:rPr>
      <w:t>18</w:t>
    </w:r>
    <w:r>
      <w:rPr>
        <w:rStyle w:val="PageNumber"/>
      </w:rPr>
      <w:fldChar w:fldCharType="end"/>
    </w:r>
  </w:p>
  <w:p w:rsidR="00711191" w:rsidRDefault="00711191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A73" w:rsidRDefault="00793A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93A73" w:rsidRDefault="00793A73">
    <w:pPr>
      <w:pStyle w:val="Footer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A73" w:rsidRDefault="00793A73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2E01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32E01">
      <w:rPr>
        <w:rStyle w:val="PageNumber"/>
        <w:noProof/>
      </w:rPr>
      <w:t>18</w:t>
    </w:r>
    <w:r>
      <w:rPr>
        <w:rStyle w:val="PageNumber"/>
      </w:rPr>
      <w:fldChar w:fldCharType="end"/>
    </w:r>
  </w:p>
  <w:p w:rsidR="00793A73" w:rsidRDefault="00793A73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809" w:rsidRDefault="00B41809">
      <w:r>
        <w:separator/>
      </w:r>
    </w:p>
  </w:footnote>
  <w:footnote w:type="continuationSeparator" w:id="0">
    <w:p w:rsidR="00B41809" w:rsidRDefault="00B418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F75BFE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A37650" w:rsidRDefault="00A37650" w:rsidP="00F75BFE">
          <w:r>
            <w:t xml:space="preserve">  Date:  </w:t>
          </w:r>
          <w:r w:rsidR="00F75BFE">
            <w:t>18</w:t>
          </w:r>
          <w:r w:rsidR="00F75BFE" w:rsidRPr="00F75BFE">
            <w:rPr>
              <w:vertAlign w:val="superscript"/>
            </w:rPr>
            <w:t>th</w:t>
          </w:r>
          <w:r w:rsidR="00F75BFE">
            <w:t xml:space="preserve"> September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11191">
      <w:tc>
        <w:tcPr>
          <w:tcW w:w="6379" w:type="dxa"/>
        </w:tcPr>
        <w:p w:rsidR="00711191" w:rsidRDefault="00711191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11191" w:rsidRDefault="00711191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11191">
      <w:tc>
        <w:tcPr>
          <w:tcW w:w="6379" w:type="dxa"/>
        </w:tcPr>
        <w:p w:rsidR="00711191" w:rsidRDefault="00711191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11191" w:rsidRDefault="00711191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11191" w:rsidRDefault="00711191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93A73">
      <w:tc>
        <w:tcPr>
          <w:tcW w:w="6379" w:type="dxa"/>
        </w:tcPr>
        <w:p w:rsidR="00793A73" w:rsidRDefault="00793A73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793A73" w:rsidRDefault="00793A73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793A73">
      <w:tc>
        <w:tcPr>
          <w:tcW w:w="6379" w:type="dxa"/>
        </w:tcPr>
        <w:p w:rsidR="00793A73" w:rsidRDefault="00793A73" w:rsidP="00F75BFE">
          <w:pPr>
            <w:tabs>
              <w:tab w:val="center" w:pos="3081"/>
            </w:tabs>
          </w:pPr>
          <w:r>
            <w:t>Borrow Book</w:t>
          </w:r>
        </w:p>
      </w:tc>
      <w:tc>
        <w:tcPr>
          <w:tcW w:w="3179" w:type="dxa"/>
        </w:tcPr>
        <w:p w:rsidR="00793A73" w:rsidRDefault="00793A73" w:rsidP="00F75BFE">
          <w:r>
            <w:t xml:space="preserve">  Date:  18</w:t>
          </w:r>
          <w:r w:rsidRPr="00F75BFE">
            <w:rPr>
              <w:vertAlign w:val="superscript"/>
            </w:rPr>
            <w:t>th</w:t>
          </w:r>
          <w:r>
            <w:t xml:space="preserve"> September 2016</w:t>
          </w:r>
        </w:p>
      </w:tc>
    </w:tr>
  </w:tbl>
  <w:p w:rsidR="00793A73" w:rsidRDefault="00793A73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B47A7"/>
    <w:multiLevelType w:val="hybridMultilevel"/>
    <w:tmpl w:val="0A781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95C65"/>
    <w:multiLevelType w:val="hybridMultilevel"/>
    <w:tmpl w:val="692666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1E79"/>
    <w:multiLevelType w:val="hybridMultilevel"/>
    <w:tmpl w:val="988015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42610"/>
    <w:multiLevelType w:val="hybridMultilevel"/>
    <w:tmpl w:val="14CC3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483E32"/>
    <w:multiLevelType w:val="hybridMultilevel"/>
    <w:tmpl w:val="7518779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C3ED7"/>
    <w:multiLevelType w:val="hybridMultilevel"/>
    <w:tmpl w:val="E072E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D36A1"/>
    <w:multiLevelType w:val="hybridMultilevel"/>
    <w:tmpl w:val="E70E8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965B8"/>
    <w:multiLevelType w:val="singleLevel"/>
    <w:tmpl w:val="0C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1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AE3752"/>
    <w:multiLevelType w:val="hybridMultilevel"/>
    <w:tmpl w:val="27322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6D81605"/>
    <w:multiLevelType w:val="hybridMultilevel"/>
    <w:tmpl w:val="C6868C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17"/>
  </w:num>
  <w:num w:numId="5">
    <w:abstractNumId w:val="25"/>
  </w:num>
  <w:num w:numId="6">
    <w:abstractNumId w:val="24"/>
  </w:num>
  <w:num w:numId="7">
    <w:abstractNumId w:val="11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6"/>
  </w:num>
  <w:num w:numId="13">
    <w:abstractNumId w:val="10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7"/>
    <w:lvlOverride w:ilvl="0">
      <w:startOverride w:val="1"/>
    </w:lvlOverride>
  </w:num>
  <w:num w:numId="21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9"/>
  </w:num>
  <w:num w:numId="24">
    <w:abstractNumId w:val="19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3"/>
  </w:num>
  <w:num w:numId="30">
    <w:abstractNumId w:val="13"/>
  </w:num>
  <w:num w:numId="31">
    <w:abstractNumId w:val="4"/>
  </w:num>
  <w:num w:numId="32">
    <w:abstractNumId w:val="23"/>
  </w:num>
  <w:num w:numId="33">
    <w:abstractNumId w:val="15"/>
  </w:num>
  <w:num w:numId="34">
    <w:abstractNumId w:val="16"/>
  </w:num>
  <w:num w:numId="35">
    <w:abstractNumId w:val="7"/>
  </w:num>
  <w:num w:numId="36">
    <w:abstractNumId w:val="8"/>
  </w:num>
  <w:num w:numId="37">
    <w:abstractNumId w:val="3"/>
  </w:num>
  <w:num w:numId="38">
    <w:abstractNumId w:val="14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17FE1"/>
    <w:rsid w:val="00024113"/>
    <w:rsid w:val="000278E8"/>
    <w:rsid w:val="00027A6B"/>
    <w:rsid w:val="00036ABF"/>
    <w:rsid w:val="00037A8E"/>
    <w:rsid w:val="0004485B"/>
    <w:rsid w:val="000449EF"/>
    <w:rsid w:val="0004651B"/>
    <w:rsid w:val="0004674F"/>
    <w:rsid w:val="00050904"/>
    <w:rsid w:val="00054E45"/>
    <w:rsid w:val="00090A99"/>
    <w:rsid w:val="00096482"/>
    <w:rsid w:val="00097A9D"/>
    <w:rsid w:val="000C2860"/>
    <w:rsid w:val="000C7D36"/>
    <w:rsid w:val="000D5952"/>
    <w:rsid w:val="000E0821"/>
    <w:rsid w:val="000E3C24"/>
    <w:rsid w:val="000F4382"/>
    <w:rsid w:val="001072F8"/>
    <w:rsid w:val="001223D9"/>
    <w:rsid w:val="00127DBF"/>
    <w:rsid w:val="00130DB8"/>
    <w:rsid w:val="00145BDE"/>
    <w:rsid w:val="00154D6A"/>
    <w:rsid w:val="0015543B"/>
    <w:rsid w:val="00181694"/>
    <w:rsid w:val="0018240E"/>
    <w:rsid w:val="00192656"/>
    <w:rsid w:val="00193881"/>
    <w:rsid w:val="00197530"/>
    <w:rsid w:val="001A0459"/>
    <w:rsid w:val="001A6775"/>
    <w:rsid w:val="001A7865"/>
    <w:rsid w:val="001B0072"/>
    <w:rsid w:val="001D00C4"/>
    <w:rsid w:val="001F0064"/>
    <w:rsid w:val="001F01F4"/>
    <w:rsid w:val="001F6448"/>
    <w:rsid w:val="001F7C68"/>
    <w:rsid w:val="002052B0"/>
    <w:rsid w:val="00205D7F"/>
    <w:rsid w:val="00212269"/>
    <w:rsid w:val="00212A3D"/>
    <w:rsid w:val="0024376B"/>
    <w:rsid w:val="00271839"/>
    <w:rsid w:val="002723FF"/>
    <w:rsid w:val="0028181F"/>
    <w:rsid w:val="00291668"/>
    <w:rsid w:val="002A1670"/>
    <w:rsid w:val="002A7E47"/>
    <w:rsid w:val="002C1B7F"/>
    <w:rsid w:val="002C65F2"/>
    <w:rsid w:val="002D07CF"/>
    <w:rsid w:val="002D1D0A"/>
    <w:rsid w:val="002D7BA4"/>
    <w:rsid w:val="002E347B"/>
    <w:rsid w:val="002F0EB2"/>
    <w:rsid w:val="00317678"/>
    <w:rsid w:val="00326B99"/>
    <w:rsid w:val="00331345"/>
    <w:rsid w:val="00353537"/>
    <w:rsid w:val="00362280"/>
    <w:rsid w:val="00367AA0"/>
    <w:rsid w:val="00374830"/>
    <w:rsid w:val="00382D26"/>
    <w:rsid w:val="003910B3"/>
    <w:rsid w:val="003A25C3"/>
    <w:rsid w:val="003A26DE"/>
    <w:rsid w:val="003D2ED7"/>
    <w:rsid w:val="003E438C"/>
    <w:rsid w:val="003E68D7"/>
    <w:rsid w:val="003E691C"/>
    <w:rsid w:val="003F1D6E"/>
    <w:rsid w:val="0042638E"/>
    <w:rsid w:val="00434231"/>
    <w:rsid w:val="004451D2"/>
    <w:rsid w:val="0046703C"/>
    <w:rsid w:val="00477B4C"/>
    <w:rsid w:val="00486D76"/>
    <w:rsid w:val="004A0610"/>
    <w:rsid w:val="004A279E"/>
    <w:rsid w:val="004A3B2D"/>
    <w:rsid w:val="004A4B81"/>
    <w:rsid w:val="004A71EF"/>
    <w:rsid w:val="004D1C11"/>
    <w:rsid w:val="004D6E5A"/>
    <w:rsid w:val="004E420D"/>
    <w:rsid w:val="004F4FB4"/>
    <w:rsid w:val="004F7B53"/>
    <w:rsid w:val="004F7C17"/>
    <w:rsid w:val="00505A43"/>
    <w:rsid w:val="00520EF0"/>
    <w:rsid w:val="00526D0D"/>
    <w:rsid w:val="00531B5A"/>
    <w:rsid w:val="00533E14"/>
    <w:rsid w:val="00536681"/>
    <w:rsid w:val="00544EE7"/>
    <w:rsid w:val="00553DAD"/>
    <w:rsid w:val="00560A08"/>
    <w:rsid w:val="0056449F"/>
    <w:rsid w:val="005706E3"/>
    <w:rsid w:val="00572CE5"/>
    <w:rsid w:val="00576454"/>
    <w:rsid w:val="00582BEF"/>
    <w:rsid w:val="00583CCA"/>
    <w:rsid w:val="00597BFE"/>
    <w:rsid w:val="005B48A6"/>
    <w:rsid w:val="005E1449"/>
    <w:rsid w:val="005E2ADA"/>
    <w:rsid w:val="005F0EB8"/>
    <w:rsid w:val="00604AE4"/>
    <w:rsid w:val="00620950"/>
    <w:rsid w:val="00632E01"/>
    <w:rsid w:val="00635CE7"/>
    <w:rsid w:val="00683635"/>
    <w:rsid w:val="006B5D41"/>
    <w:rsid w:val="006C7990"/>
    <w:rsid w:val="006D4DE0"/>
    <w:rsid w:val="006D5947"/>
    <w:rsid w:val="007019F3"/>
    <w:rsid w:val="00702D6A"/>
    <w:rsid w:val="00711191"/>
    <w:rsid w:val="00717A3E"/>
    <w:rsid w:val="00720507"/>
    <w:rsid w:val="00726061"/>
    <w:rsid w:val="007275A3"/>
    <w:rsid w:val="00736EFD"/>
    <w:rsid w:val="0074162F"/>
    <w:rsid w:val="0074307D"/>
    <w:rsid w:val="00752B41"/>
    <w:rsid w:val="00756932"/>
    <w:rsid w:val="007606FF"/>
    <w:rsid w:val="00762FC0"/>
    <w:rsid w:val="00772DAC"/>
    <w:rsid w:val="00780A9A"/>
    <w:rsid w:val="00786A1F"/>
    <w:rsid w:val="00793A73"/>
    <w:rsid w:val="00796CD4"/>
    <w:rsid w:val="007C0EA0"/>
    <w:rsid w:val="007C41CD"/>
    <w:rsid w:val="007D644A"/>
    <w:rsid w:val="007D7134"/>
    <w:rsid w:val="007E7A36"/>
    <w:rsid w:val="007F6A23"/>
    <w:rsid w:val="00800C1D"/>
    <w:rsid w:val="0082057F"/>
    <w:rsid w:val="00821B7F"/>
    <w:rsid w:val="00830BD8"/>
    <w:rsid w:val="00854E58"/>
    <w:rsid w:val="00857786"/>
    <w:rsid w:val="008643BB"/>
    <w:rsid w:val="0086477E"/>
    <w:rsid w:val="008725C4"/>
    <w:rsid w:val="00887FAD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633E1"/>
    <w:rsid w:val="00970A25"/>
    <w:rsid w:val="00981DE1"/>
    <w:rsid w:val="00983E57"/>
    <w:rsid w:val="009B7C9C"/>
    <w:rsid w:val="009C06FE"/>
    <w:rsid w:val="009C4C9A"/>
    <w:rsid w:val="009D1046"/>
    <w:rsid w:val="009E2570"/>
    <w:rsid w:val="00A01179"/>
    <w:rsid w:val="00A11301"/>
    <w:rsid w:val="00A226DD"/>
    <w:rsid w:val="00A25366"/>
    <w:rsid w:val="00A30AD6"/>
    <w:rsid w:val="00A3150C"/>
    <w:rsid w:val="00A37650"/>
    <w:rsid w:val="00A46037"/>
    <w:rsid w:val="00A6090E"/>
    <w:rsid w:val="00A72B6A"/>
    <w:rsid w:val="00A739C2"/>
    <w:rsid w:val="00A81B2A"/>
    <w:rsid w:val="00A857E6"/>
    <w:rsid w:val="00A94CE2"/>
    <w:rsid w:val="00AB1975"/>
    <w:rsid w:val="00AB1A12"/>
    <w:rsid w:val="00AC06C4"/>
    <w:rsid w:val="00AC28EB"/>
    <w:rsid w:val="00AC35E1"/>
    <w:rsid w:val="00AC737F"/>
    <w:rsid w:val="00AD452D"/>
    <w:rsid w:val="00AF3342"/>
    <w:rsid w:val="00B12289"/>
    <w:rsid w:val="00B136CA"/>
    <w:rsid w:val="00B137E9"/>
    <w:rsid w:val="00B3013D"/>
    <w:rsid w:val="00B3144A"/>
    <w:rsid w:val="00B41809"/>
    <w:rsid w:val="00B5620B"/>
    <w:rsid w:val="00B71A35"/>
    <w:rsid w:val="00B8557C"/>
    <w:rsid w:val="00BA717F"/>
    <w:rsid w:val="00BB3F1A"/>
    <w:rsid w:val="00BB74C5"/>
    <w:rsid w:val="00BC33A2"/>
    <w:rsid w:val="00BD16D6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1A08"/>
    <w:rsid w:val="00C87E36"/>
    <w:rsid w:val="00C94212"/>
    <w:rsid w:val="00C96BE0"/>
    <w:rsid w:val="00CA3462"/>
    <w:rsid w:val="00CA5415"/>
    <w:rsid w:val="00CC47D2"/>
    <w:rsid w:val="00CC74EE"/>
    <w:rsid w:val="00CD6734"/>
    <w:rsid w:val="00CF6626"/>
    <w:rsid w:val="00CF7434"/>
    <w:rsid w:val="00D00548"/>
    <w:rsid w:val="00D010AF"/>
    <w:rsid w:val="00D06FA5"/>
    <w:rsid w:val="00D24817"/>
    <w:rsid w:val="00D40C19"/>
    <w:rsid w:val="00D53C8C"/>
    <w:rsid w:val="00D63FFC"/>
    <w:rsid w:val="00D664F5"/>
    <w:rsid w:val="00D7044C"/>
    <w:rsid w:val="00D71228"/>
    <w:rsid w:val="00D7153A"/>
    <w:rsid w:val="00D72295"/>
    <w:rsid w:val="00D74923"/>
    <w:rsid w:val="00D84A64"/>
    <w:rsid w:val="00D94615"/>
    <w:rsid w:val="00D97018"/>
    <w:rsid w:val="00DA3451"/>
    <w:rsid w:val="00DA4ABE"/>
    <w:rsid w:val="00DA4AC5"/>
    <w:rsid w:val="00DA503D"/>
    <w:rsid w:val="00DB3DA8"/>
    <w:rsid w:val="00DF0CB1"/>
    <w:rsid w:val="00DF1585"/>
    <w:rsid w:val="00E10A80"/>
    <w:rsid w:val="00E11BB0"/>
    <w:rsid w:val="00E14E53"/>
    <w:rsid w:val="00E225CF"/>
    <w:rsid w:val="00E260F2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5D7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194B"/>
    <w:rsid w:val="00F15575"/>
    <w:rsid w:val="00F30EEB"/>
    <w:rsid w:val="00F40ED3"/>
    <w:rsid w:val="00F45076"/>
    <w:rsid w:val="00F72BF2"/>
    <w:rsid w:val="00F733FD"/>
    <w:rsid w:val="00F75BFE"/>
    <w:rsid w:val="00F76836"/>
    <w:rsid w:val="00F909B2"/>
    <w:rsid w:val="00FB250B"/>
    <w:rsid w:val="00FC06CB"/>
    <w:rsid w:val="00FC1914"/>
    <w:rsid w:val="00FC58BC"/>
    <w:rsid w:val="00FD5D0F"/>
    <w:rsid w:val="00FE64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307</TotalTime>
  <Pages>18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Erin Tewes</cp:lastModifiedBy>
  <cp:revision>105</cp:revision>
  <cp:lastPrinted>2003-10-05T22:49:00Z</cp:lastPrinted>
  <dcterms:created xsi:type="dcterms:W3CDTF">2016-09-18T13:37:00Z</dcterms:created>
  <dcterms:modified xsi:type="dcterms:W3CDTF">2016-09-19T11:26:00Z</dcterms:modified>
</cp:coreProperties>
</file>