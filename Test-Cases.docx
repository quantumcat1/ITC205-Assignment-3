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CD45E3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405ED8">
        <w:rPr>
          <w:rFonts w:ascii="Arial" w:hAnsi="Arial"/>
          <w:b/>
          <w:sz w:val="24"/>
          <w:szCs w:val="24"/>
        </w:rPr>
        <w:t>1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 w:rsidR="00405ED8">
        <w:rPr>
          <w:rFonts w:ascii="Arial" w:hAnsi="Arial"/>
          <w:b/>
          <w:sz w:val="24"/>
          <w:szCs w:val="24"/>
        </w:rPr>
        <w:t>–</w:t>
      </w:r>
      <w:r w:rsidR="003230FC">
        <w:rPr>
          <w:rFonts w:ascii="Arial" w:hAnsi="Arial"/>
          <w:b/>
          <w:sz w:val="24"/>
          <w:szCs w:val="24"/>
        </w:rPr>
        <w:t xml:space="preserve"> B</w:t>
      </w:r>
      <w:r w:rsidR="00405ED8">
        <w:rPr>
          <w:rFonts w:ascii="Arial" w:hAnsi="Arial"/>
          <w:b/>
          <w:sz w:val="24"/>
          <w:szCs w:val="24"/>
        </w:rPr>
        <w:t>orrows book with no restrictions</w:t>
      </w:r>
      <w:r w:rsidR="003230FC">
        <w:rPr>
          <w:rFonts w:ascii="Arial" w:hAnsi="Arial"/>
          <w:b/>
          <w:sz w:val="24"/>
          <w:szCs w:val="24"/>
        </w:rPr>
        <w:t xml:space="preserve"> - success</w:t>
      </w:r>
    </w:p>
    <w:p w:rsidR="00CD45E3" w:rsidRDefault="00B468D4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CD45E3">
        <w:rPr>
          <w:rFonts w:ascii="Arial" w:hAnsi="Arial"/>
          <w:sz w:val="20"/>
        </w:rPr>
        <w:t>Completely unrestricted borrower borrows an available book</w:t>
      </w:r>
    </w:p>
    <w:p w:rsidR="00CD45E3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B468D4" w:rsidRPr="00CD45E3" w:rsidRDefault="00CD45E3" w:rsidP="00CD45E3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Test data created</w:t>
      </w:r>
    </w:p>
    <w:p w:rsidR="00CD45E3" w:rsidRPr="00CD45E3" w:rsidRDefault="00CD45E3" w:rsidP="00CD45E3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At ‘Swipe Card’ screen</w:t>
      </w:r>
    </w:p>
    <w:p w:rsidR="00CD45E3" w:rsidRPr="00292FD9" w:rsidRDefault="00B468D4" w:rsidP="0091603D">
      <w:pPr>
        <w:pStyle w:val="bp"/>
        <w:spacing w:before="0" w:after="0"/>
        <w:rPr>
          <w:rFonts w:ascii="Arial" w:hAnsi="Arial"/>
          <w:sz w:val="20"/>
          <w:u w:val="single"/>
        </w:rPr>
      </w:pPr>
      <w:r w:rsidRPr="00292FD9">
        <w:rPr>
          <w:rFonts w:ascii="Arial" w:hAnsi="Arial"/>
          <w:sz w:val="20"/>
          <w:u w:val="single"/>
        </w:rPr>
        <w:t xml:space="preserve">Post-conditions: </w:t>
      </w:r>
    </w:p>
    <w:p w:rsidR="004F1CE0" w:rsidRDefault="00CD45E3" w:rsidP="00CD45E3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When borrower swipes their card</w:t>
      </w:r>
      <w:r w:rsidR="004F1CE0">
        <w:rPr>
          <w:rFonts w:ascii="Arial" w:hAnsi="Arial"/>
          <w:sz w:val="20"/>
        </w:rPr>
        <w:t>:</w:t>
      </w:r>
    </w:p>
    <w:p w:rsidR="00CD45E3" w:rsidRDefault="008964CB" w:rsidP="004F1CE0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</w:t>
      </w:r>
      <w:r w:rsidR="00CD45E3" w:rsidRPr="00CD45E3">
        <w:rPr>
          <w:rFonts w:ascii="Arial" w:hAnsi="Arial"/>
          <w:sz w:val="20"/>
        </w:rPr>
        <w:t>o loans are shown in current loans.</w:t>
      </w:r>
    </w:p>
    <w:p w:rsidR="004F1CE0" w:rsidRPr="00CD45E3" w:rsidRDefault="004F1CE0" w:rsidP="004F1CE0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No fines are shown in Borrowing Restrictions</w:t>
      </w:r>
    </w:p>
    <w:p w:rsidR="00CD45E3" w:rsidRPr="00CD45E3" w:rsidRDefault="00CD45E3" w:rsidP="00CD45E3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When borrower next swipes their card, the loan is displayed in current loans.</w:t>
      </w:r>
    </w:p>
    <w:p w:rsidR="00B468D4" w:rsidRPr="00292FD9" w:rsidRDefault="00B468D4" w:rsidP="0091603D">
      <w:pPr>
        <w:pStyle w:val="bp"/>
        <w:spacing w:before="0" w:after="0"/>
        <w:rPr>
          <w:rFonts w:ascii="Arial" w:hAnsi="Arial"/>
          <w:sz w:val="20"/>
          <w:u w:val="single"/>
        </w:rPr>
      </w:pPr>
      <w:r w:rsidRPr="00292FD9">
        <w:rPr>
          <w:rFonts w:ascii="Arial" w:hAnsi="Arial"/>
          <w:sz w:val="20"/>
          <w:u w:val="single"/>
        </w:rPr>
        <w:t>Data required:</w:t>
      </w:r>
    </w:p>
    <w:p w:rsidR="00CD45E3" w:rsidRDefault="00CD45E3" w:rsidP="00CD45E3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Borrower with no outstanding fines and no other loans</w:t>
      </w:r>
    </w:p>
    <w:p w:rsidR="00CD45E3" w:rsidRPr="00CD45E3" w:rsidRDefault="00CD45E3" w:rsidP="00CD45E3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that is not part of a Loan</w:t>
      </w:r>
    </w:p>
    <w:p w:rsidR="00CD45E3" w:rsidRDefault="00CD45E3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CD45E3" w:rsidRPr="00F97C4D" w:rsidRDefault="00F97C4D" w:rsidP="00CD45E3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F97C4D">
        <w:rPr>
          <w:rFonts w:ascii="Arial" w:hAnsi="Arial"/>
          <w:b/>
          <w:sz w:val="24"/>
          <w:szCs w:val="24"/>
        </w:rPr>
        <w:t>2</w:t>
      </w:r>
      <w:r w:rsidR="00CD45E3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="00CD45E3" w:rsidRPr="0091603D">
        <w:rPr>
          <w:rFonts w:ascii="Arial" w:hAnsi="Arial"/>
          <w:b/>
          <w:sz w:val="24"/>
          <w:szCs w:val="24"/>
        </w:rPr>
        <w:t xml:space="preserve"> </w:t>
      </w:r>
      <w:r w:rsidRPr="00F97C4D">
        <w:rPr>
          <w:rFonts w:ascii="Arial" w:hAnsi="Arial"/>
          <w:b/>
          <w:sz w:val="24"/>
          <w:szCs w:val="24"/>
        </w:rPr>
        <w:t>Borrows book with partial fine restrictions</w:t>
      </w:r>
      <w:r w:rsidR="003230FC">
        <w:rPr>
          <w:rFonts w:ascii="Arial" w:hAnsi="Arial"/>
          <w:b/>
          <w:sz w:val="24"/>
          <w:szCs w:val="24"/>
        </w:rPr>
        <w:t xml:space="preserve"> - success</w:t>
      </w:r>
    </w:p>
    <w:p w:rsidR="004F1CE0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F1CE0">
        <w:rPr>
          <w:rFonts w:ascii="Arial" w:hAnsi="Arial"/>
          <w:sz w:val="20"/>
        </w:rPr>
        <w:t>Partially restricted borrowed (fines) borrows an available book</w:t>
      </w:r>
    </w:p>
    <w:p w:rsidR="00CD45E3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</w:p>
    <w:p w:rsidR="004F1CE0" w:rsidRPr="00CD45E3" w:rsidRDefault="004F1CE0" w:rsidP="004F1CE0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Test data created</w:t>
      </w:r>
    </w:p>
    <w:p w:rsidR="004F1CE0" w:rsidRPr="0091603D" w:rsidRDefault="004F1CE0" w:rsidP="004F1CE0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At ‘Swipe Card’ screen</w:t>
      </w:r>
    </w:p>
    <w:p w:rsidR="004F1CE0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4F1CE0" w:rsidRDefault="004F1CE0" w:rsidP="004F1CE0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When borrower swipes their card</w:t>
      </w:r>
      <w:r w:rsidR="00203350">
        <w:rPr>
          <w:rFonts w:ascii="Arial" w:hAnsi="Arial"/>
          <w:sz w:val="20"/>
        </w:rPr>
        <w:t>:</w:t>
      </w:r>
    </w:p>
    <w:p w:rsidR="00203350" w:rsidRDefault="00203350" w:rsidP="00203350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</w:t>
      </w:r>
      <w:r w:rsidRPr="00CD45E3">
        <w:rPr>
          <w:rFonts w:ascii="Arial" w:hAnsi="Arial"/>
          <w:sz w:val="20"/>
        </w:rPr>
        <w:t>o loans are shown in current loans.</w:t>
      </w:r>
    </w:p>
    <w:p w:rsidR="00203350" w:rsidRPr="00203350" w:rsidRDefault="00203350" w:rsidP="00203350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Some</w:t>
      </w:r>
      <w:r>
        <w:rPr>
          <w:rFonts w:ascii="Arial" w:hAnsi="Arial"/>
          <w:sz w:val="20"/>
        </w:rPr>
        <w:t xml:space="preserve"> fines </w:t>
      </w:r>
      <w:r>
        <w:rPr>
          <w:rFonts w:ascii="Arial" w:hAnsi="Arial"/>
          <w:sz w:val="20"/>
        </w:rPr>
        <w:t xml:space="preserve">(less than max fine) </w:t>
      </w:r>
      <w:r>
        <w:rPr>
          <w:rFonts w:ascii="Arial" w:hAnsi="Arial"/>
          <w:sz w:val="20"/>
        </w:rPr>
        <w:t>are shown in Borrowing Restrictions</w:t>
      </w:r>
    </w:p>
    <w:p w:rsidR="004F1CE0" w:rsidRPr="00CD45E3" w:rsidRDefault="004F1CE0" w:rsidP="004F1CE0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When borrower next swipes their card, the loan is displayed in current loans.</w:t>
      </w:r>
    </w:p>
    <w:p w:rsidR="004F1CE0" w:rsidRDefault="004F1CE0" w:rsidP="00CD45E3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CD45E3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>:</w:t>
      </w:r>
    </w:p>
    <w:p w:rsidR="00825DA6" w:rsidRDefault="00825DA6" w:rsidP="00825DA6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Borrower with some</w:t>
      </w:r>
      <w:r w:rsidRPr="00CD45E3">
        <w:rPr>
          <w:rFonts w:ascii="Arial" w:hAnsi="Arial"/>
          <w:sz w:val="20"/>
        </w:rPr>
        <w:t xml:space="preserve"> outstanding fines </w:t>
      </w:r>
      <w:r>
        <w:rPr>
          <w:rFonts w:ascii="Arial" w:hAnsi="Arial"/>
          <w:sz w:val="20"/>
        </w:rPr>
        <w:t xml:space="preserve">(less than max fine) </w:t>
      </w:r>
      <w:r w:rsidRPr="00CD45E3">
        <w:rPr>
          <w:rFonts w:ascii="Arial" w:hAnsi="Arial"/>
          <w:sz w:val="20"/>
        </w:rPr>
        <w:t>and no other loans</w:t>
      </w:r>
    </w:p>
    <w:p w:rsidR="00825DA6" w:rsidRPr="00CD45E3" w:rsidRDefault="00825DA6" w:rsidP="00825DA6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that is not part of a Loan</w:t>
      </w:r>
    </w:p>
    <w:p w:rsidR="00825DA6" w:rsidRPr="0091603D" w:rsidRDefault="00825DA6" w:rsidP="00CD45E3">
      <w:pPr>
        <w:pStyle w:val="bp"/>
        <w:spacing w:before="0" w:after="0"/>
        <w:rPr>
          <w:rFonts w:ascii="Arial" w:hAnsi="Arial"/>
          <w:sz w:val="20"/>
        </w:rPr>
      </w:pPr>
    </w:p>
    <w:p w:rsidR="00CD45E3" w:rsidRDefault="00CD45E3" w:rsidP="0091603D">
      <w:pPr>
        <w:pStyle w:val="bp"/>
        <w:spacing w:before="0" w:after="0"/>
        <w:rPr>
          <w:rFonts w:ascii="Arial" w:hAnsi="Arial"/>
          <w:sz w:val="20"/>
        </w:rPr>
      </w:pPr>
    </w:p>
    <w:p w:rsidR="00CD45E3" w:rsidRPr="0091603D" w:rsidRDefault="00203350" w:rsidP="00CD45E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1F4D19">
        <w:rPr>
          <w:rFonts w:ascii="Arial" w:hAnsi="Arial"/>
          <w:b/>
          <w:sz w:val="24"/>
          <w:szCs w:val="24"/>
        </w:rPr>
        <w:t>3</w:t>
      </w:r>
      <w:r w:rsidR="00CD45E3" w:rsidRPr="0091603D">
        <w:rPr>
          <w:rFonts w:ascii="Arial" w:hAnsi="Arial"/>
          <w:b/>
          <w:sz w:val="24"/>
          <w:szCs w:val="24"/>
        </w:rPr>
        <w:t xml:space="preserve"> </w:t>
      </w:r>
      <w:r w:rsidR="001F4D19">
        <w:rPr>
          <w:rFonts w:ascii="Arial" w:hAnsi="Arial"/>
          <w:b/>
          <w:sz w:val="24"/>
          <w:szCs w:val="24"/>
        </w:rPr>
        <w:t>–</w:t>
      </w:r>
      <w:r w:rsidR="00CD45E3" w:rsidRPr="0091603D">
        <w:rPr>
          <w:rFonts w:ascii="Arial" w:hAnsi="Arial"/>
          <w:b/>
          <w:sz w:val="24"/>
          <w:szCs w:val="24"/>
        </w:rPr>
        <w:t xml:space="preserve"> </w:t>
      </w:r>
      <w:r w:rsidR="001F4D19" w:rsidRPr="001F4D19">
        <w:rPr>
          <w:rFonts w:ascii="Arial" w:hAnsi="Arial"/>
          <w:b/>
          <w:sz w:val="24"/>
          <w:szCs w:val="24"/>
        </w:rPr>
        <w:t>Borrows book with partial loan restrictions</w:t>
      </w:r>
      <w:r w:rsidR="003230FC">
        <w:rPr>
          <w:rFonts w:ascii="Arial" w:hAnsi="Arial"/>
          <w:b/>
          <w:sz w:val="24"/>
          <w:szCs w:val="24"/>
        </w:rPr>
        <w:t xml:space="preserve"> - success</w:t>
      </w:r>
    </w:p>
    <w:p w:rsidR="00CD45E3" w:rsidRPr="0091603D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203350" w:rsidRPr="001F4D19">
        <w:rPr>
          <w:rFonts w:ascii="Arial" w:hAnsi="Arial"/>
          <w:sz w:val="20"/>
        </w:rPr>
        <w:t>Partially restricted borrower (loans) borrows an available book</w:t>
      </w:r>
    </w:p>
    <w:p w:rsidR="00CD45E3" w:rsidRDefault="00CD45E3" w:rsidP="00CD45E3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203350" w:rsidRPr="00CD45E3" w:rsidRDefault="00203350" w:rsidP="00203350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Test data created</w:t>
      </w:r>
    </w:p>
    <w:p w:rsidR="00203350" w:rsidRPr="00203350" w:rsidRDefault="00203350" w:rsidP="00CD45E3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At ‘Swipe Card’ screen</w:t>
      </w:r>
    </w:p>
    <w:p w:rsidR="00CD45E3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</w:p>
    <w:p w:rsidR="001F4D19" w:rsidRDefault="001F4D19" w:rsidP="001F4D19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When borrower swipes their card</w:t>
      </w:r>
      <w:r>
        <w:rPr>
          <w:rFonts w:ascii="Arial" w:hAnsi="Arial"/>
          <w:sz w:val="20"/>
        </w:rPr>
        <w:t>:</w:t>
      </w:r>
    </w:p>
    <w:p w:rsidR="001F4D19" w:rsidRDefault="001F4D19" w:rsidP="001F4D19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Some l</w:t>
      </w:r>
      <w:r w:rsidRPr="00CD45E3">
        <w:rPr>
          <w:rFonts w:ascii="Arial" w:hAnsi="Arial"/>
          <w:sz w:val="20"/>
        </w:rPr>
        <w:t>oans are shown in current loans</w:t>
      </w:r>
      <w:r>
        <w:rPr>
          <w:rFonts w:ascii="Arial" w:hAnsi="Arial"/>
          <w:sz w:val="20"/>
        </w:rPr>
        <w:t xml:space="preserve"> (less than max loans)</w:t>
      </w:r>
      <w:r w:rsidRPr="00CD45E3">
        <w:rPr>
          <w:rFonts w:ascii="Arial" w:hAnsi="Arial"/>
          <w:sz w:val="20"/>
        </w:rPr>
        <w:t>.</w:t>
      </w:r>
    </w:p>
    <w:p w:rsidR="001F4D19" w:rsidRDefault="001F4D19" w:rsidP="001F4D19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No fines are shown in Borrowing Restrictions</w:t>
      </w:r>
    </w:p>
    <w:p w:rsidR="002714A6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Scan Book panel is enabled</w:t>
      </w:r>
    </w:p>
    <w:p w:rsidR="002714A6" w:rsidRPr="002714A6" w:rsidRDefault="002714A6" w:rsidP="006F4754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 w:rsidRPr="002714A6">
        <w:rPr>
          <w:rFonts w:ascii="Arial" w:hAnsi="Arial"/>
          <w:sz w:val="20"/>
        </w:rPr>
        <w:t>Swipe card panel is disabled</w:t>
      </w:r>
    </w:p>
    <w:p w:rsidR="001F4D19" w:rsidRPr="00CD45E3" w:rsidRDefault="001F4D19" w:rsidP="001F4D19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When borrower next swipes their card, the loan is displayed in current loans.</w:t>
      </w:r>
    </w:p>
    <w:p w:rsidR="001F4D19" w:rsidRPr="0091603D" w:rsidRDefault="001F4D19" w:rsidP="00CD45E3">
      <w:pPr>
        <w:pStyle w:val="bp"/>
        <w:spacing w:before="0" w:after="0"/>
        <w:rPr>
          <w:rFonts w:ascii="Arial" w:hAnsi="Arial"/>
          <w:sz w:val="20"/>
        </w:rPr>
      </w:pPr>
    </w:p>
    <w:p w:rsidR="00203350" w:rsidRDefault="00CD45E3" w:rsidP="00CD45E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>:</w:t>
      </w:r>
    </w:p>
    <w:p w:rsidR="00B47D6A" w:rsidRDefault="00B47D6A" w:rsidP="00B47D6A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Borrower with some</w:t>
      </w:r>
      <w:r>
        <w:rPr>
          <w:rFonts w:ascii="Arial" w:hAnsi="Arial"/>
          <w:sz w:val="20"/>
        </w:rPr>
        <w:t xml:space="preserve"> loans</w:t>
      </w:r>
      <w:r w:rsidRPr="00CD45E3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(less than max </w:t>
      </w:r>
      <w:r>
        <w:rPr>
          <w:rFonts w:ascii="Arial" w:hAnsi="Arial"/>
          <w:sz w:val="20"/>
        </w:rPr>
        <w:t>loans</w:t>
      </w:r>
      <w:r>
        <w:rPr>
          <w:rFonts w:ascii="Arial" w:hAnsi="Arial"/>
          <w:sz w:val="20"/>
        </w:rPr>
        <w:t xml:space="preserve">) </w:t>
      </w:r>
      <w:r w:rsidRPr="00CD45E3">
        <w:rPr>
          <w:rFonts w:ascii="Arial" w:hAnsi="Arial"/>
          <w:sz w:val="20"/>
        </w:rPr>
        <w:t>and no</w:t>
      </w:r>
      <w:r>
        <w:rPr>
          <w:rFonts w:ascii="Arial" w:hAnsi="Arial"/>
          <w:sz w:val="20"/>
        </w:rPr>
        <w:t xml:space="preserve"> fines</w:t>
      </w:r>
    </w:p>
    <w:p w:rsidR="00B47D6A" w:rsidRPr="00CD45E3" w:rsidRDefault="00B47D6A" w:rsidP="00B47D6A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that is not part of a Loan</w:t>
      </w:r>
    </w:p>
    <w:p w:rsidR="00B47D6A" w:rsidRDefault="00B47D6A" w:rsidP="00CD45E3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203350" w:rsidRPr="001C4D27" w:rsidRDefault="002714A6" w:rsidP="00203350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>4</w:t>
      </w:r>
      <w:r w:rsidR="00203350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="00203350" w:rsidRPr="0091603D">
        <w:rPr>
          <w:rFonts w:ascii="Arial" w:hAnsi="Arial"/>
          <w:b/>
          <w:sz w:val="24"/>
          <w:szCs w:val="24"/>
        </w:rPr>
        <w:t xml:space="preserve"> </w:t>
      </w:r>
      <w:r w:rsidRPr="001C4D27">
        <w:rPr>
          <w:rFonts w:ascii="Arial" w:hAnsi="Arial"/>
          <w:b/>
          <w:sz w:val="24"/>
          <w:szCs w:val="24"/>
        </w:rPr>
        <w:t>Borrows book with fine restrictions</w:t>
      </w:r>
      <w:r w:rsidR="003230FC">
        <w:rPr>
          <w:rFonts w:ascii="Arial" w:hAnsi="Arial"/>
          <w:b/>
          <w:sz w:val="24"/>
          <w:szCs w:val="24"/>
        </w:rPr>
        <w:t xml:space="preserve"> - failure</w:t>
      </w:r>
    </w:p>
    <w:p w:rsidR="00203350" w:rsidRPr="0091603D" w:rsidRDefault="00203350" w:rsidP="0020335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2714A6" w:rsidRPr="002714A6">
        <w:rPr>
          <w:rFonts w:ascii="Arial" w:hAnsi="Arial"/>
          <w:sz w:val="20"/>
        </w:rPr>
        <w:t>Restricted borrower</w:t>
      </w:r>
      <w:r w:rsidR="002714A6">
        <w:rPr>
          <w:rFonts w:ascii="Arial" w:hAnsi="Arial"/>
          <w:sz w:val="20"/>
        </w:rPr>
        <w:t xml:space="preserve"> (fines)</w:t>
      </w:r>
      <w:r w:rsidR="002714A6" w:rsidRPr="002714A6">
        <w:rPr>
          <w:rFonts w:ascii="Arial" w:hAnsi="Arial"/>
          <w:sz w:val="20"/>
        </w:rPr>
        <w:t xml:space="preserve"> borrows available book</w:t>
      </w:r>
    </w:p>
    <w:p w:rsidR="00203350" w:rsidRDefault="00203350" w:rsidP="0020335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="002714A6">
        <w:rPr>
          <w:rFonts w:ascii="Arial" w:hAnsi="Arial"/>
          <w:sz w:val="20"/>
        </w:rPr>
        <w:t>:</w:t>
      </w:r>
    </w:p>
    <w:p w:rsidR="002714A6" w:rsidRPr="00CD45E3" w:rsidRDefault="002714A6" w:rsidP="002714A6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Test data created</w:t>
      </w:r>
    </w:p>
    <w:p w:rsidR="002714A6" w:rsidRPr="002714A6" w:rsidRDefault="002714A6" w:rsidP="00203350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At ‘Swipe Card’ screen</w:t>
      </w:r>
    </w:p>
    <w:p w:rsidR="002714A6" w:rsidRDefault="00203350" w:rsidP="002714A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2714A6" w:rsidRDefault="002714A6" w:rsidP="002714A6">
      <w:pPr>
        <w:pStyle w:val="bp"/>
        <w:numPr>
          <w:ilvl w:val="0"/>
          <w:numId w:val="37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When borrower swipes their card</w:t>
      </w:r>
      <w:r>
        <w:rPr>
          <w:rFonts w:ascii="Arial" w:hAnsi="Arial"/>
          <w:sz w:val="20"/>
        </w:rPr>
        <w:t>:</w:t>
      </w:r>
    </w:p>
    <w:p w:rsidR="002714A6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N</w:t>
      </w:r>
      <w:r w:rsidRPr="00CD45E3">
        <w:rPr>
          <w:rFonts w:ascii="Arial" w:hAnsi="Arial"/>
          <w:sz w:val="20"/>
        </w:rPr>
        <w:t>o loans are shown in current loans.</w:t>
      </w:r>
    </w:p>
    <w:p w:rsidR="002714A6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Fines (maximum)</w:t>
      </w:r>
      <w:r>
        <w:rPr>
          <w:rFonts w:ascii="Arial" w:hAnsi="Arial"/>
          <w:sz w:val="20"/>
        </w:rPr>
        <w:t xml:space="preserve"> are shown in Borrowing Restrictions</w:t>
      </w:r>
    </w:p>
    <w:p w:rsidR="002714A6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Error message displays saying this borrower cannot borrow</w:t>
      </w:r>
    </w:p>
    <w:p w:rsidR="002714A6" w:rsidRPr="002714A6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Swipe card panel is disabled</w:t>
      </w:r>
    </w:p>
    <w:p w:rsidR="002714A6" w:rsidRPr="00203350" w:rsidRDefault="002714A6" w:rsidP="002714A6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Scan Book panel is disabled</w:t>
      </w:r>
    </w:p>
    <w:p w:rsidR="002714A6" w:rsidRPr="00CD45E3" w:rsidRDefault="002714A6" w:rsidP="002714A6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When borrower next swipes their card, the loan is </w:t>
      </w:r>
      <w:r w:rsidR="00CD3110">
        <w:rPr>
          <w:rFonts w:ascii="Arial" w:hAnsi="Arial"/>
          <w:sz w:val="20"/>
        </w:rPr>
        <w:t>not shown.</w:t>
      </w:r>
    </w:p>
    <w:p w:rsidR="00203350" w:rsidRDefault="00203350" w:rsidP="00203350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3409E7" w:rsidRDefault="003409E7" w:rsidP="003409E7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Borrower with </w:t>
      </w:r>
      <w:r>
        <w:rPr>
          <w:rFonts w:ascii="Arial" w:hAnsi="Arial"/>
          <w:sz w:val="20"/>
        </w:rPr>
        <w:t>maximum fines and no loans</w:t>
      </w:r>
    </w:p>
    <w:p w:rsidR="003409E7" w:rsidRDefault="003409E7" w:rsidP="003409E7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that is not part of a Loan</w:t>
      </w:r>
    </w:p>
    <w:p w:rsidR="004B7857" w:rsidRDefault="004B7857" w:rsidP="004B7857">
      <w:pPr>
        <w:pStyle w:val="bp"/>
        <w:spacing w:before="0" w:after="0"/>
        <w:rPr>
          <w:rFonts w:ascii="Arial" w:hAnsi="Arial"/>
          <w:sz w:val="20"/>
        </w:rPr>
      </w:pPr>
    </w:p>
    <w:p w:rsidR="004B7857" w:rsidRPr="001C4D27" w:rsidRDefault="004B7857" w:rsidP="004B7857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5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 w:rsidRPr="001C4D27">
        <w:rPr>
          <w:rFonts w:ascii="Arial" w:hAnsi="Arial"/>
          <w:b/>
          <w:sz w:val="24"/>
          <w:szCs w:val="24"/>
        </w:rPr>
        <w:t xml:space="preserve">Borrows book with </w:t>
      </w:r>
      <w:r>
        <w:rPr>
          <w:rFonts w:ascii="Arial" w:hAnsi="Arial"/>
          <w:b/>
          <w:sz w:val="24"/>
          <w:szCs w:val="24"/>
        </w:rPr>
        <w:t>loan</w:t>
      </w:r>
      <w:r w:rsidRPr="001C4D27">
        <w:rPr>
          <w:rFonts w:ascii="Arial" w:hAnsi="Arial"/>
          <w:b/>
          <w:sz w:val="24"/>
          <w:szCs w:val="24"/>
        </w:rPr>
        <w:t xml:space="preserve"> restrictions</w:t>
      </w:r>
      <w:r w:rsidR="003230FC">
        <w:rPr>
          <w:rFonts w:ascii="Arial" w:hAnsi="Arial"/>
          <w:b/>
          <w:sz w:val="24"/>
          <w:szCs w:val="24"/>
        </w:rPr>
        <w:t xml:space="preserve"> - failure</w:t>
      </w:r>
    </w:p>
    <w:p w:rsidR="004B7857" w:rsidRPr="0091603D" w:rsidRDefault="004B7857" w:rsidP="004B785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2714A6">
        <w:rPr>
          <w:rFonts w:ascii="Arial" w:hAnsi="Arial"/>
          <w:sz w:val="20"/>
        </w:rPr>
        <w:t>Restricted borrower</w:t>
      </w:r>
      <w:r>
        <w:rPr>
          <w:rFonts w:ascii="Arial" w:hAnsi="Arial"/>
          <w:sz w:val="20"/>
        </w:rPr>
        <w:t xml:space="preserve"> (</w:t>
      </w:r>
      <w:r w:rsidR="00C72351">
        <w:rPr>
          <w:rFonts w:ascii="Arial" w:hAnsi="Arial"/>
          <w:sz w:val="20"/>
        </w:rPr>
        <w:t>loans</w:t>
      </w:r>
      <w:r>
        <w:rPr>
          <w:rFonts w:ascii="Arial" w:hAnsi="Arial"/>
          <w:sz w:val="20"/>
        </w:rPr>
        <w:t>)</w:t>
      </w:r>
      <w:r w:rsidRPr="002714A6">
        <w:rPr>
          <w:rFonts w:ascii="Arial" w:hAnsi="Arial"/>
          <w:sz w:val="20"/>
        </w:rPr>
        <w:t xml:space="preserve"> borrows available book</w:t>
      </w:r>
    </w:p>
    <w:p w:rsidR="004B7857" w:rsidRDefault="004B7857" w:rsidP="004B785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>:</w:t>
      </w:r>
    </w:p>
    <w:p w:rsidR="004B7857" w:rsidRPr="00CD45E3" w:rsidRDefault="004B7857" w:rsidP="004B7857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Test data created</w:t>
      </w:r>
    </w:p>
    <w:p w:rsidR="004B7857" w:rsidRPr="002714A6" w:rsidRDefault="004B7857" w:rsidP="004B7857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At ‘Swipe Card’ screen</w:t>
      </w:r>
    </w:p>
    <w:p w:rsidR="004B7857" w:rsidRDefault="004B7857" w:rsidP="004B785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4B7857" w:rsidRDefault="004B7857" w:rsidP="004B7857">
      <w:pPr>
        <w:pStyle w:val="bp"/>
        <w:numPr>
          <w:ilvl w:val="0"/>
          <w:numId w:val="37"/>
        </w:numPr>
        <w:spacing w:before="0" w:after="0"/>
        <w:rPr>
          <w:rFonts w:ascii="Arial" w:hAnsi="Arial"/>
          <w:sz w:val="20"/>
        </w:rPr>
      </w:pPr>
      <w:r w:rsidRPr="00CD45E3">
        <w:rPr>
          <w:rFonts w:ascii="Arial" w:hAnsi="Arial"/>
          <w:sz w:val="20"/>
        </w:rPr>
        <w:t>When borrower swipes their card</w:t>
      </w:r>
      <w:r>
        <w:rPr>
          <w:rFonts w:ascii="Arial" w:hAnsi="Arial"/>
          <w:sz w:val="20"/>
        </w:rPr>
        <w:t>:</w:t>
      </w:r>
    </w:p>
    <w:p w:rsidR="004B7857" w:rsidRDefault="00C72351" w:rsidP="00C72351">
      <w:pPr>
        <w:pStyle w:val="bp"/>
        <w:numPr>
          <w:ilvl w:val="1"/>
          <w:numId w:val="37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L</w:t>
      </w:r>
      <w:r w:rsidR="004B7857" w:rsidRPr="00CD45E3">
        <w:rPr>
          <w:rFonts w:ascii="Arial" w:hAnsi="Arial"/>
          <w:sz w:val="20"/>
        </w:rPr>
        <w:t>oans are shown in current loans</w:t>
      </w:r>
      <w:r>
        <w:rPr>
          <w:rFonts w:ascii="Arial" w:hAnsi="Arial"/>
          <w:sz w:val="20"/>
        </w:rPr>
        <w:t xml:space="preserve"> (maximum number)</w:t>
      </w:r>
      <w:r w:rsidR="004B7857" w:rsidRPr="00CD45E3">
        <w:rPr>
          <w:rFonts w:ascii="Arial" w:hAnsi="Arial"/>
          <w:sz w:val="20"/>
        </w:rPr>
        <w:t>.</w:t>
      </w:r>
    </w:p>
    <w:p w:rsidR="004B7857" w:rsidRDefault="00C72351" w:rsidP="00C72351">
      <w:pPr>
        <w:pStyle w:val="bp"/>
        <w:numPr>
          <w:ilvl w:val="1"/>
          <w:numId w:val="37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No fines </w:t>
      </w:r>
      <w:r w:rsidR="004B7857">
        <w:rPr>
          <w:rFonts w:ascii="Arial" w:hAnsi="Arial"/>
          <w:sz w:val="20"/>
        </w:rPr>
        <w:t>are shown in Borrowing Restrictions</w:t>
      </w:r>
    </w:p>
    <w:p w:rsidR="004B7857" w:rsidRDefault="004B7857" w:rsidP="004B7857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Error message displays saying this borrower cannot borrow</w:t>
      </w:r>
    </w:p>
    <w:p w:rsidR="004B7857" w:rsidRPr="002714A6" w:rsidRDefault="004B7857" w:rsidP="004B7857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Swipe card panel is disabled</w:t>
      </w:r>
    </w:p>
    <w:p w:rsidR="004B7857" w:rsidRPr="00203350" w:rsidRDefault="004B7857" w:rsidP="004B7857">
      <w:pPr>
        <w:pStyle w:val="bp"/>
        <w:numPr>
          <w:ilvl w:val="1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Scan Book panel is disabled</w:t>
      </w:r>
    </w:p>
    <w:p w:rsidR="004B7857" w:rsidRPr="00CD45E3" w:rsidRDefault="004B7857" w:rsidP="004B7857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When borrower next swipes their card, the loan is not shown.</w:t>
      </w:r>
    </w:p>
    <w:p w:rsidR="004B7857" w:rsidRDefault="004B7857" w:rsidP="004B7857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4B7857" w:rsidRDefault="004B7857" w:rsidP="004B7857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Borrower with maximum </w:t>
      </w:r>
      <w:r w:rsidR="00C72351">
        <w:rPr>
          <w:rFonts w:ascii="Arial" w:hAnsi="Arial"/>
          <w:sz w:val="20"/>
        </w:rPr>
        <w:t>loans and no fines</w:t>
      </w:r>
    </w:p>
    <w:p w:rsidR="00B468D4" w:rsidRPr="009F632A" w:rsidRDefault="004B7857" w:rsidP="0091603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that is not part of a Loan</w:t>
      </w:r>
      <w:bookmarkStart w:id="0" w:name="_GoBack"/>
      <w:bookmarkEnd w:id="0"/>
    </w:p>
    <w:sectPr w:rsidR="00B468D4" w:rsidRPr="009F632A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18F" w:rsidRDefault="00C6218F">
      <w:r>
        <w:separator/>
      </w:r>
    </w:p>
  </w:endnote>
  <w:endnote w:type="continuationSeparator" w:id="0">
    <w:p w:rsidR="00C6218F" w:rsidRDefault="00C62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9F632A">
      <w:rPr>
        <w:noProof/>
        <w:sz w:val="20"/>
      </w:rPr>
      <w:t>3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9F632A">
      <w:rPr>
        <w:noProof/>
        <w:sz w:val="20"/>
      </w:rPr>
      <w:t>3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18F" w:rsidRDefault="00C6218F">
      <w:r>
        <w:separator/>
      </w:r>
    </w:p>
  </w:footnote>
  <w:footnote w:type="continuationSeparator" w:id="0">
    <w:p w:rsidR="00C6218F" w:rsidRDefault="00C621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CD45E3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ITC205 Assignment 3: Library Simulation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>Borrow Book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603F00"/>
    <w:multiLevelType w:val="hybridMultilevel"/>
    <w:tmpl w:val="35A8E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C3C02"/>
    <w:multiLevelType w:val="hybridMultilevel"/>
    <w:tmpl w:val="C7FA37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95C65"/>
    <w:multiLevelType w:val="hybridMultilevel"/>
    <w:tmpl w:val="69266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5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AE3752"/>
    <w:multiLevelType w:val="hybridMultilevel"/>
    <w:tmpl w:val="014AE7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506C8E"/>
    <w:multiLevelType w:val="hybridMultilevel"/>
    <w:tmpl w:val="BBFEA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8"/>
  </w:num>
  <w:num w:numId="4">
    <w:abstractNumId w:val="15"/>
  </w:num>
  <w:num w:numId="5">
    <w:abstractNumId w:val="23"/>
  </w:num>
  <w:num w:numId="6">
    <w:abstractNumId w:val="22"/>
  </w:num>
  <w:num w:numId="7">
    <w:abstractNumId w:val="10"/>
  </w:num>
  <w:num w:numId="8">
    <w:abstractNumId w:val="20"/>
  </w:num>
  <w:num w:numId="9">
    <w:abstractNumId w:val="26"/>
  </w:num>
  <w:num w:numId="10">
    <w:abstractNumId w:val="1"/>
  </w:num>
  <w:num w:numId="11">
    <w:abstractNumId w:val="6"/>
  </w:num>
  <w:num w:numId="12">
    <w:abstractNumId w:val="34"/>
  </w:num>
  <w:num w:numId="13">
    <w:abstractNumId w:val="9"/>
  </w:num>
  <w:num w:numId="14">
    <w:abstractNumId w:val="0"/>
  </w:num>
  <w:num w:numId="15">
    <w:abstractNumId w:val="29"/>
  </w:num>
  <w:num w:numId="16">
    <w:abstractNumId w:val="28"/>
  </w:num>
  <w:num w:numId="17">
    <w:abstractNumId w:val="27"/>
  </w:num>
  <w:num w:numId="18">
    <w:abstractNumId w:val="25"/>
  </w:num>
  <w:num w:numId="19">
    <w:abstractNumId w:val="7"/>
  </w:num>
  <w:num w:numId="20">
    <w:abstractNumId w:val="15"/>
    <w:lvlOverride w:ilvl="0">
      <w:startOverride w:val="1"/>
    </w:lvlOverride>
  </w:num>
  <w:num w:numId="21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8"/>
  </w:num>
  <w:num w:numId="24">
    <w:abstractNumId w:val="17"/>
  </w:num>
  <w:num w:numId="25">
    <w:abstractNumId w:val="2"/>
  </w:num>
  <w:num w:numId="26">
    <w:abstractNumId w:val="24"/>
  </w:num>
  <w:num w:numId="27">
    <w:abstractNumId w:val="32"/>
  </w:num>
  <w:num w:numId="28">
    <w:abstractNumId w:val="19"/>
  </w:num>
  <w:num w:numId="29">
    <w:abstractNumId w:val="31"/>
  </w:num>
  <w:num w:numId="30">
    <w:abstractNumId w:val="13"/>
  </w:num>
  <w:num w:numId="31">
    <w:abstractNumId w:val="14"/>
  </w:num>
  <w:num w:numId="32">
    <w:abstractNumId w:val="12"/>
  </w:num>
  <w:num w:numId="33">
    <w:abstractNumId w:val="3"/>
  </w:num>
  <w:num w:numId="34">
    <w:abstractNumId w:val="5"/>
  </w:num>
  <w:num w:numId="35">
    <w:abstractNumId w:val="33"/>
  </w:num>
  <w:num w:numId="36">
    <w:abstractNumId w:val="2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C4D27"/>
    <w:rsid w:val="001D00C4"/>
    <w:rsid w:val="001F01F4"/>
    <w:rsid w:val="001F4D19"/>
    <w:rsid w:val="001F6448"/>
    <w:rsid w:val="001F7C68"/>
    <w:rsid w:val="00203350"/>
    <w:rsid w:val="002052B0"/>
    <w:rsid w:val="00205D7F"/>
    <w:rsid w:val="00212269"/>
    <w:rsid w:val="00212A3D"/>
    <w:rsid w:val="00271060"/>
    <w:rsid w:val="002714A6"/>
    <w:rsid w:val="00291668"/>
    <w:rsid w:val="00292FD9"/>
    <w:rsid w:val="002A7E47"/>
    <w:rsid w:val="002C1B7F"/>
    <w:rsid w:val="002D07CF"/>
    <w:rsid w:val="002D1D0A"/>
    <w:rsid w:val="002D7BA4"/>
    <w:rsid w:val="002E347B"/>
    <w:rsid w:val="00317678"/>
    <w:rsid w:val="003230FC"/>
    <w:rsid w:val="00331345"/>
    <w:rsid w:val="003409E7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05ED8"/>
    <w:rsid w:val="00434231"/>
    <w:rsid w:val="0046703C"/>
    <w:rsid w:val="004A0610"/>
    <w:rsid w:val="004A279E"/>
    <w:rsid w:val="004A4B81"/>
    <w:rsid w:val="004A71EF"/>
    <w:rsid w:val="004B7857"/>
    <w:rsid w:val="004D1C11"/>
    <w:rsid w:val="004E420D"/>
    <w:rsid w:val="004F1CE0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25DA6"/>
    <w:rsid w:val="00830BD8"/>
    <w:rsid w:val="00854E58"/>
    <w:rsid w:val="00857786"/>
    <w:rsid w:val="008643BB"/>
    <w:rsid w:val="0086477E"/>
    <w:rsid w:val="008725C4"/>
    <w:rsid w:val="0089205C"/>
    <w:rsid w:val="00895710"/>
    <w:rsid w:val="008964CB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9F55DC"/>
    <w:rsid w:val="009F632A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47D6A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6218F"/>
    <w:rsid w:val="00C72351"/>
    <w:rsid w:val="00C72D88"/>
    <w:rsid w:val="00C87E36"/>
    <w:rsid w:val="00C94212"/>
    <w:rsid w:val="00CC47D2"/>
    <w:rsid w:val="00CC74EE"/>
    <w:rsid w:val="00CD3110"/>
    <w:rsid w:val="00CD45E3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97C4D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15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Erin Tewes</cp:lastModifiedBy>
  <cp:revision>19</cp:revision>
  <cp:lastPrinted>2003-10-05T22:49:00Z</cp:lastPrinted>
  <dcterms:created xsi:type="dcterms:W3CDTF">2016-09-18T12:46:00Z</dcterms:created>
  <dcterms:modified xsi:type="dcterms:W3CDTF">2016-09-18T13:01:00Z</dcterms:modified>
</cp:coreProperties>
</file>